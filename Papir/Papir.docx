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E44D65" w14:textId="77777777" w:rsidR="0014372F" w:rsidRPr="00B36B04" w:rsidRDefault="00E537EB" w:rsidP="0014372F">
      <w:pPr>
        <w:widowControl w:val="0"/>
        <w:autoSpaceDE w:val="0"/>
        <w:autoSpaceDN w:val="0"/>
        <w:adjustRightInd w:val="0"/>
        <w:spacing w:before="360" w:after="36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АКАДЕМИЈА ТЕХНИЧКО-УМЕТНИЧКИХ СТРУКОВНИХ СТУДИЈА БЕОГРАД</w:t>
      </w:r>
      <w:r w:rsidR="001C0931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</w:p>
    <w:p w14:paraId="7A79F54E" w14:textId="77777777" w:rsidR="00B12ECC" w:rsidRPr="00B36B04" w:rsidRDefault="001C0931" w:rsidP="00196DB0">
      <w:pPr>
        <w:widowControl w:val="0"/>
        <w:autoSpaceDE w:val="0"/>
        <w:autoSpaceDN w:val="0"/>
        <w:adjustRightInd w:val="0"/>
        <w:spacing w:before="360" w:after="3000"/>
        <w:ind w:right="-45" w:firstLine="0"/>
        <w:jc w:val="center"/>
        <w:rPr>
          <w:rFonts w:ascii="Times New Roman CYR" w:hAnsi="Times New Roman CYR" w:cs="Times New Roman CYR"/>
          <w:bCs/>
          <w:sz w:val="32"/>
          <w:szCs w:val="32"/>
          <w:lang w:val="sr-Cyrl-RS"/>
        </w:rPr>
      </w:pPr>
      <w:r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ОДСЕК</w:t>
      </w:r>
      <w:r w:rsidR="00E537EB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 xml:space="preserve"> </w:t>
      </w:r>
      <w:r w:rsidR="00B12ECC" w:rsidRPr="00B36B04">
        <w:rPr>
          <w:rFonts w:ascii="Times New Roman CYR" w:hAnsi="Times New Roman CYR" w:cs="Times New Roman CYR"/>
          <w:bCs/>
          <w:sz w:val="32"/>
          <w:szCs w:val="32"/>
          <w:lang w:val="sr-Cyrl-RS"/>
        </w:rPr>
        <w:t>ВИСОКА ШКОЛА ЕЛЕКТРОТЕХНИКЕ И РАЧУНАРСТВА</w:t>
      </w:r>
    </w:p>
    <w:p w14:paraId="33C4A2DA" w14:textId="4F329597" w:rsidR="00B12ECC" w:rsidRPr="00B36B04" w:rsidRDefault="000A2BF4" w:rsidP="00196DB0">
      <w:pPr>
        <w:widowControl w:val="0"/>
        <w:autoSpaceDE w:val="0"/>
        <w:autoSpaceDN w:val="0"/>
        <w:adjustRightInd w:val="0"/>
        <w:spacing w:before="1560" w:after="720"/>
        <w:ind w:right="49" w:firstLine="0"/>
        <w:jc w:val="center"/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</w:pPr>
      <w:r>
        <w:rPr>
          <w:rFonts w:ascii="Times New Roman CYR" w:hAnsi="Times New Roman CYR" w:cs="Times New Roman CYR"/>
          <w:b/>
          <w:bCs/>
          <w:sz w:val="32"/>
          <w:szCs w:val="32"/>
          <w:lang w:val="sr-Cyrl-RS"/>
        </w:rPr>
        <w:t>Алекса Петровић</w:t>
      </w:r>
    </w:p>
    <w:p w14:paraId="19A8663B" w14:textId="5C2612C7" w:rsidR="00B12ECC" w:rsidRPr="008F0801" w:rsidRDefault="008F0801" w:rsidP="00196DB0">
      <w:pPr>
        <w:pStyle w:val="Title"/>
        <w:ind w:right="49" w:firstLine="0"/>
        <w:rPr>
          <w:rFonts w:ascii="Times New Roman" w:hAnsi="Times New Roman"/>
          <w:b/>
          <w:sz w:val="32"/>
          <w:szCs w:val="32"/>
          <w:lang w:val="sr-Cyrl-RS"/>
        </w:rPr>
      </w:pPr>
      <w:r>
        <w:rPr>
          <w:rFonts w:ascii="Times New Roman" w:hAnsi="Times New Roman"/>
          <w:b/>
          <w:sz w:val="32"/>
          <w:szCs w:val="32"/>
          <w:lang w:val="sr-Cyrl-RS"/>
        </w:rPr>
        <w:t xml:space="preserve">Имплементација једне 2Д игре у </w:t>
      </w:r>
      <w:r>
        <w:rPr>
          <w:rFonts w:ascii="Times New Roman" w:hAnsi="Times New Roman"/>
          <w:b/>
          <w:sz w:val="32"/>
          <w:szCs w:val="32"/>
        </w:rPr>
        <w:t>Unity o</w:t>
      </w:r>
      <w:r>
        <w:rPr>
          <w:rFonts w:ascii="Times New Roman" w:hAnsi="Times New Roman"/>
          <w:b/>
          <w:sz w:val="32"/>
          <w:szCs w:val="32"/>
          <w:lang w:val="sr-Cyrl-RS"/>
        </w:rPr>
        <w:t>кружењу</w:t>
      </w:r>
    </w:p>
    <w:p w14:paraId="6C66A186" w14:textId="77777777" w:rsidR="00B12ECC" w:rsidRPr="00B36B04" w:rsidRDefault="00B12ECC" w:rsidP="00B103F8">
      <w:pPr>
        <w:widowControl w:val="0"/>
        <w:autoSpaceDE w:val="0"/>
        <w:autoSpaceDN w:val="0"/>
        <w:adjustRightInd w:val="0"/>
        <w:spacing w:after="4000"/>
        <w:ind w:right="51" w:firstLine="0"/>
        <w:jc w:val="center"/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28"/>
          <w:szCs w:val="28"/>
          <w:lang w:val="sr-Cyrl-RS"/>
        </w:rPr>
        <w:t>- завршни рад -</w:t>
      </w:r>
    </w:p>
    <w:p w14:paraId="384F8572" w14:textId="77777777" w:rsidR="00B12ECC" w:rsidRPr="00B36B04" w:rsidRDefault="007834D9" w:rsidP="00CF59F3">
      <w:pPr>
        <w:spacing w:before="3480"/>
        <w:ind w:firstLine="0"/>
        <w:jc w:val="center"/>
        <w:rPr>
          <w:lang w:val="sr-Cyrl-RS"/>
        </w:rPr>
      </w:pPr>
      <w:r w:rsidRPr="00B36B04">
        <w:rPr>
          <w:noProof/>
          <w:lang w:val="sr-Cyrl-RS"/>
        </w:rPr>
        <w:drawing>
          <wp:inline distT="0" distB="0" distL="0" distR="0" wp14:anchorId="146543BA" wp14:editId="0BE3FDFB">
            <wp:extent cx="792480" cy="784860"/>
            <wp:effectExtent l="0" t="0" r="7620" b="0"/>
            <wp:docPr id="1" name="Picture 1" descr="LogoSko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ko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F3251" w14:textId="318CCBB0" w:rsidR="00B12ECC" w:rsidRPr="00B36B04" w:rsidRDefault="00B12ECC" w:rsidP="00CF59F3">
      <w:pPr>
        <w:spacing w:before="600"/>
        <w:ind w:firstLine="0"/>
        <w:jc w:val="center"/>
        <w:rPr>
          <w:sz w:val="28"/>
          <w:szCs w:val="28"/>
          <w:lang w:val="sr-Cyrl-RS"/>
        </w:rPr>
        <w:sectPr w:rsidR="00B12ECC" w:rsidRPr="00B36B04" w:rsidSect="0086350D">
          <w:footerReference w:type="default" r:id="rId8"/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titlePg/>
          <w:docGrid w:linePitch="326"/>
        </w:sectPr>
      </w:pPr>
      <w:r w:rsidRPr="00B36B04">
        <w:rPr>
          <w:sz w:val="28"/>
          <w:szCs w:val="28"/>
          <w:lang w:val="sr-Cyrl-RS"/>
        </w:rPr>
        <w:t xml:space="preserve">Београд, </w:t>
      </w:r>
      <w:r w:rsidR="00653BA1">
        <w:rPr>
          <w:sz w:val="28"/>
          <w:szCs w:val="28"/>
          <w:lang w:val="sr-Cyrl-RS"/>
        </w:rPr>
        <w:t>септембар</w:t>
      </w:r>
      <w:r w:rsidRPr="00B36B04">
        <w:rPr>
          <w:sz w:val="28"/>
          <w:szCs w:val="28"/>
          <w:lang w:val="sr-Cyrl-RS"/>
        </w:rPr>
        <w:t xml:space="preserve"> 20</w:t>
      </w:r>
      <w:r w:rsidR="00653BA1">
        <w:rPr>
          <w:sz w:val="28"/>
          <w:szCs w:val="28"/>
          <w:lang w:val="sr-Cyrl-RS"/>
        </w:rPr>
        <w:t>24</w:t>
      </w:r>
      <w:r w:rsidRPr="00B36B04">
        <w:rPr>
          <w:sz w:val="28"/>
          <w:szCs w:val="28"/>
          <w:lang w:val="sr-Cyrl-RS"/>
        </w:rPr>
        <w:t>.</w:t>
      </w:r>
    </w:p>
    <w:p w14:paraId="0AFA2758" w14:textId="591EC74E" w:rsidR="00B12ECC" w:rsidRPr="00B36B04" w:rsidRDefault="00B12ECC" w:rsidP="00F4357A">
      <w:pPr>
        <w:widowControl w:val="0"/>
        <w:autoSpaceDE w:val="0"/>
        <w:autoSpaceDN w:val="0"/>
        <w:adjustRightInd w:val="0"/>
        <w:spacing w:before="1800" w:after="48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lastRenderedPageBreak/>
        <w:t xml:space="preserve">Кандидат: </w:t>
      </w:r>
      <w:r w:rsidR="000A2BF4">
        <w:rPr>
          <w:b/>
          <w:bCs/>
          <w:sz w:val="28"/>
          <w:szCs w:val="28"/>
          <w:lang w:val="sr-Cyrl-RS"/>
        </w:rPr>
        <w:t>Петровић Алекса</w:t>
      </w:r>
    </w:p>
    <w:p w14:paraId="39C40D3F" w14:textId="310E40A2" w:rsidR="00B12ECC" w:rsidRPr="000A2BF4" w:rsidRDefault="00B12ECC" w:rsidP="00F4357A">
      <w:pPr>
        <w:widowControl w:val="0"/>
        <w:autoSpaceDE w:val="0"/>
        <w:autoSpaceDN w:val="0"/>
        <w:adjustRightInd w:val="0"/>
        <w:spacing w:before="24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Број индекса: </w:t>
      </w:r>
      <w:r w:rsidR="000A2BF4">
        <w:rPr>
          <w:b/>
          <w:bCs/>
          <w:sz w:val="28"/>
          <w:szCs w:val="28"/>
        </w:rPr>
        <w:t>72/17</w:t>
      </w:r>
    </w:p>
    <w:p w14:paraId="313CFF28" w14:textId="0C4725B1" w:rsidR="00B12ECC" w:rsidRPr="007B6F31" w:rsidRDefault="00B12ECC" w:rsidP="00F4357A">
      <w:pPr>
        <w:widowControl w:val="0"/>
        <w:autoSpaceDE w:val="0"/>
        <w:autoSpaceDN w:val="0"/>
        <w:adjustRightInd w:val="0"/>
        <w:spacing w:before="360" w:after="360"/>
        <w:ind w:right="4" w:firstLine="709"/>
        <w:rPr>
          <w:bCs/>
          <w:sz w:val="28"/>
          <w:szCs w:val="28"/>
        </w:rPr>
      </w:pPr>
      <w:r w:rsidRPr="00B36B04">
        <w:rPr>
          <w:bCs/>
          <w:sz w:val="28"/>
          <w:szCs w:val="28"/>
          <w:lang w:val="sr-Cyrl-RS"/>
        </w:rPr>
        <w:t xml:space="preserve">Студијски програм: </w:t>
      </w:r>
      <w:r w:rsidR="007B6F31">
        <w:rPr>
          <w:b/>
          <w:bCs/>
          <w:sz w:val="28"/>
          <w:szCs w:val="28"/>
          <w:lang w:val="sr-Cyrl-RS"/>
        </w:rPr>
        <w:t>НРТ</w:t>
      </w:r>
    </w:p>
    <w:p w14:paraId="0C157022" w14:textId="6EDA2CE7" w:rsidR="00B12ECC" w:rsidRPr="00B72BBA" w:rsidRDefault="00B12ECC" w:rsidP="001408D3">
      <w:pPr>
        <w:rPr>
          <w:sz w:val="28"/>
          <w:szCs w:val="28"/>
          <w:lang w:val="sr-Cyrl-RS"/>
        </w:rPr>
      </w:pPr>
      <w:r w:rsidRPr="00B36B04">
        <w:rPr>
          <w:sz w:val="28"/>
          <w:szCs w:val="28"/>
          <w:lang w:val="sr-Cyrl-RS"/>
        </w:rPr>
        <w:t xml:space="preserve">Тема: </w:t>
      </w:r>
      <w:r w:rsidR="00B72BBA">
        <w:rPr>
          <w:b/>
          <w:sz w:val="28"/>
          <w:szCs w:val="28"/>
          <w:lang w:val="sr-Cyrl-RS"/>
        </w:rPr>
        <w:t xml:space="preserve">Имплементација једне 2Д игре у </w:t>
      </w:r>
      <w:r w:rsidR="00B72BBA">
        <w:rPr>
          <w:b/>
          <w:sz w:val="28"/>
          <w:szCs w:val="28"/>
        </w:rPr>
        <w:t xml:space="preserve">Unity </w:t>
      </w:r>
      <w:r w:rsidR="00B72BBA">
        <w:rPr>
          <w:b/>
          <w:sz w:val="28"/>
          <w:szCs w:val="28"/>
          <w:lang w:val="sr-Cyrl-RS"/>
        </w:rPr>
        <w:t>окружењу</w:t>
      </w:r>
    </w:p>
    <w:p w14:paraId="2D7B909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before="480"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>Основни задаци:</w:t>
      </w:r>
    </w:p>
    <w:p w14:paraId="786681DC" w14:textId="6DF1C63A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1. </w:t>
      </w:r>
      <w:r w:rsidR="008333F2">
        <w:rPr>
          <w:b/>
          <w:bCs/>
          <w:sz w:val="28"/>
          <w:szCs w:val="28"/>
          <w:lang w:val="sr-Cyrl-RS"/>
        </w:rPr>
        <w:t>Пројекат игре.</w:t>
      </w:r>
    </w:p>
    <w:p w14:paraId="0F90DE0B" w14:textId="633DE59C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2. </w:t>
      </w:r>
      <w:r w:rsidR="008333F2">
        <w:rPr>
          <w:b/>
          <w:bCs/>
          <w:sz w:val="28"/>
          <w:szCs w:val="28"/>
          <w:lang w:val="sr-Cyrl-RS"/>
        </w:rPr>
        <w:t>Развој модела и нивоа</w:t>
      </w:r>
    </w:p>
    <w:p w14:paraId="43A30F0F" w14:textId="53E73D1F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/>
          <w:bCs/>
          <w:sz w:val="28"/>
          <w:szCs w:val="28"/>
          <w:lang w:val="sr-Cyrl-RS"/>
        </w:rPr>
      </w:pPr>
      <w:r w:rsidRPr="00B36B04">
        <w:rPr>
          <w:b/>
          <w:bCs/>
          <w:sz w:val="28"/>
          <w:szCs w:val="28"/>
          <w:lang w:val="sr-Cyrl-RS"/>
        </w:rPr>
        <w:t xml:space="preserve">3. </w:t>
      </w:r>
      <w:r w:rsidR="008333F2">
        <w:rPr>
          <w:b/>
          <w:bCs/>
          <w:sz w:val="28"/>
          <w:szCs w:val="28"/>
          <w:lang w:val="sr-Cyrl-RS"/>
        </w:rPr>
        <w:t>Програмско решење</w:t>
      </w:r>
    </w:p>
    <w:p w14:paraId="61857BBA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8E88122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6AAEEB23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37F8C3C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F33B09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D096B30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D61F956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42A73D78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24EE0DA5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</w:p>
    <w:p w14:paraId="5B8E3FBE" w14:textId="77777777" w:rsidR="00B12ECC" w:rsidRPr="00B36B04" w:rsidRDefault="00B12ECC" w:rsidP="00F4357A">
      <w:pPr>
        <w:widowControl w:val="0"/>
        <w:autoSpaceDE w:val="0"/>
        <w:autoSpaceDN w:val="0"/>
        <w:adjustRightInd w:val="0"/>
        <w:spacing w:after="120"/>
        <w:ind w:right="4" w:firstLine="709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                                              Ментор:</w:t>
      </w:r>
    </w:p>
    <w:p w14:paraId="7B303CD4" w14:textId="36FD846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lef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Београд, </w:t>
      </w:r>
      <w:r w:rsidR="00CB0051">
        <w:rPr>
          <w:bCs/>
          <w:sz w:val="28"/>
          <w:szCs w:val="28"/>
          <w:lang w:val="sr-Cyrl-RS"/>
        </w:rPr>
        <w:t>септембар</w:t>
      </w:r>
      <w:r w:rsidRPr="00B36B04">
        <w:rPr>
          <w:bCs/>
          <w:sz w:val="28"/>
          <w:szCs w:val="28"/>
          <w:lang w:val="sr-Cyrl-RS"/>
        </w:rPr>
        <w:t xml:space="preserve"> 20</w:t>
      </w:r>
      <w:r w:rsidR="00CB0051">
        <w:rPr>
          <w:bCs/>
          <w:sz w:val="28"/>
          <w:szCs w:val="28"/>
          <w:lang w:val="sr-Cyrl-RS"/>
        </w:rPr>
        <w:t>24.</w:t>
      </w:r>
      <w:r w:rsidRPr="00B36B04">
        <w:rPr>
          <w:bCs/>
          <w:sz w:val="28"/>
          <w:szCs w:val="28"/>
          <w:lang w:val="sr-Cyrl-RS"/>
        </w:rPr>
        <w:t xml:space="preserve"> годинe. </w:t>
      </w:r>
    </w:p>
    <w:p w14:paraId="049A84EF" w14:textId="2F3CE1DF" w:rsidR="00B12ECC" w:rsidRPr="00B36B04" w:rsidRDefault="00B12ECC" w:rsidP="00CF59F3">
      <w:pPr>
        <w:widowControl w:val="0"/>
        <w:autoSpaceDE w:val="0"/>
        <w:autoSpaceDN w:val="0"/>
        <w:adjustRightInd w:val="0"/>
        <w:spacing w:after="120"/>
        <w:ind w:right="4" w:firstLine="0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                                 _____________________________</w:t>
      </w:r>
    </w:p>
    <w:p w14:paraId="36EA784D" w14:textId="696AA2D7" w:rsidR="00B12ECC" w:rsidRPr="00B36B04" w:rsidRDefault="00B12ECC" w:rsidP="006C5C52">
      <w:pPr>
        <w:widowControl w:val="0"/>
        <w:autoSpaceDE w:val="0"/>
        <w:autoSpaceDN w:val="0"/>
        <w:adjustRightInd w:val="0"/>
        <w:spacing w:after="120"/>
        <w:ind w:right="4" w:firstLine="709"/>
        <w:jc w:val="right"/>
        <w:rPr>
          <w:bCs/>
          <w:sz w:val="28"/>
          <w:szCs w:val="28"/>
          <w:lang w:val="sr-Cyrl-RS"/>
        </w:rPr>
      </w:pPr>
      <w:r w:rsidRPr="00B36B04">
        <w:rPr>
          <w:bCs/>
          <w:sz w:val="28"/>
          <w:szCs w:val="28"/>
          <w:lang w:val="sr-Cyrl-RS"/>
        </w:rPr>
        <w:t xml:space="preserve">др </w:t>
      </w:r>
      <w:r w:rsidR="00C42D1F">
        <w:rPr>
          <w:bCs/>
          <w:sz w:val="28"/>
          <w:szCs w:val="28"/>
          <w:lang w:val="sr-Cyrl-RS"/>
        </w:rPr>
        <w:t>Зоран Ћировић</w:t>
      </w:r>
      <w:r w:rsidRPr="00B36B04">
        <w:rPr>
          <w:bCs/>
          <w:sz w:val="28"/>
          <w:szCs w:val="28"/>
          <w:lang w:val="sr-Cyrl-RS"/>
        </w:rPr>
        <w:t>, проф</w:t>
      </w:r>
      <w:r w:rsidR="00C42D1F">
        <w:rPr>
          <w:bCs/>
          <w:sz w:val="28"/>
          <w:szCs w:val="28"/>
          <w:lang w:val="sr-Cyrl-RS"/>
        </w:rPr>
        <w:t>.</w:t>
      </w:r>
      <w:r w:rsidRPr="00B36B04">
        <w:rPr>
          <w:bCs/>
          <w:sz w:val="28"/>
          <w:szCs w:val="28"/>
          <w:lang w:val="sr-Cyrl-RS"/>
        </w:rPr>
        <w:t xml:space="preserve"> ВИШЕР</w:t>
      </w:r>
    </w:p>
    <w:p w14:paraId="5C15F3A5" w14:textId="77777777" w:rsidR="00B12ECC" w:rsidRPr="00B36B04" w:rsidRDefault="00B12ECC" w:rsidP="00F4357A">
      <w:pPr>
        <w:ind w:right="4" w:firstLine="709"/>
        <w:rPr>
          <w:bCs/>
          <w:sz w:val="28"/>
          <w:szCs w:val="28"/>
          <w:lang w:val="sr-Cyrl-RS"/>
        </w:rPr>
      </w:pPr>
    </w:p>
    <w:p w14:paraId="5130DA55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  <w:r w:rsidRPr="00B36B04">
        <w:rPr>
          <w:rFonts w:ascii="Times New Roman CYR" w:hAnsi="Times New Roman CYR" w:cs="Times New Roman CYR"/>
          <w:bCs/>
          <w:sz w:val="28"/>
          <w:szCs w:val="28"/>
          <w:lang w:val="sr-Cyrl-RS"/>
        </w:rPr>
        <w:br w:type="page"/>
      </w:r>
    </w:p>
    <w:p w14:paraId="5A34BD1A" w14:textId="77777777" w:rsidR="00B12ECC" w:rsidRPr="00B36B04" w:rsidRDefault="00B12ECC" w:rsidP="00F4357A">
      <w:pPr>
        <w:ind w:right="4" w:firstLine="709"/>
        <w:rPr>
          <w:rFonts w:ascii="Times New Roman CYR" w:hAnsi="Times New Roman CYR" w:cs="Times New Roman CYR"/>
          <w:bCs/>
          <w:sz w:val="28"/>
          <w:szCs w:val="28"/>
          <w:lang w:val="sr-Cyrl-RS"/>
        </w:rPr>
      </w:pPr>
    </w:p>
    <w:p w14:paraId="34478090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Резиме:</w:t>
      </w:r>
    </w:p>
    <w:p w14:paraId="361BE04A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667857C3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Кључне речи: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 xml:space="preserve"> : Xxxxxxxxxxxxxxxxxxxxxxxxxxxxx</w:t>
      </w:r>
    </w:p>
    <w:p w14:paraId="31CBCEB9" w14:textId="77777777" w:rsidR="00B12ECC" w:rsidRPr="00B36B04" w:rsidRDefault="00B12ECC" w:rsidP="00651238">
      <w:pPr>
        <w:pStyle w:val="a1"/>
        <w:ind w:left="0" w:firstLine="709"/>
        <w:rPr>
          <w:lang w:val="sr-Cyrl-RS"/>
        </w:rPr>
      </w:pPr>
      <w:r w:rsidRPr="00B36B04">
        <w:rPr>
          <w:lang w:val="sr-Cyrl-RS"/>
        </w:rPr>
        <w:t>ABSTRACT:</w:t>
      </w:r>
    </w:p>
    <w:p w14:paraId="72C664D9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4017CA46" w14:textId="77777777" w:rsidR="00B12ECC" w:rsidRPr="00B36B04" w:rsidRDefault="00B12ECC" w:rsidP="00651238">
      <w:pPr>
        <w:widowControl w:val="0"/>
        <w:autoSpaceDE w:val="0"/>
        <w:autoSpaceDN w:val="0"/>
        <w:adjustRightInd w:val="0"/>
        <w:spacing w:after="120"/>
        <w:ind w:firstLine="709"/>
        <w:rPr>
          <w:rFonts w:ascii="Times New Roman CYR" w:hAnsi="Times New Roman CYR" w:cs="Times New Roman CYR"/>
          <w:bCs/>
          <w:szCs w:val="24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Cs w:val="24"/>
          <w:lang w:val="sr-Cyrl-RS"/>
        </w:rPr>
        <w:t>Key words</w:t>
      </w:r>
      <w:r w:rsidRPr="00B36B04">
        <w:rPr>
          <w:rFonts w:ascii="Times New Roman CYR" w:hAnsi="Times New Roman CYR" w:cs="Times New Roman CYR"/>
          <w:bCs/>
          <w:szCs w:val="24"/>
          <w:lang w:val="sr-Cyrl-RS"/>
        </w:rPr>
        <w:t>: Xxxxxxxxxxxxxxxxxxxxxxxxxxxxx</w:t>
      </w:r>
    </w:p>
    <w:p w14:paraId="6BB7B991" w14:textId="77777777" w:rsidR="00B12ECC" w:rsidRPr="00B36B04" w:rsidRDefault="00B12ECC" w:rsidP="00651238">
      <w:pPr>
        <w:ind w:firstLine="709"/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</w:pPr>
      <w:r w:rsidRPr="00B36B04">
        <w:rPr>
          <w:rFonts w:ascii="Times New Roman CYR" w:hAnsi="Times New Roman CYR" w:cs="Times New Roman CYR"/>
          <w:b/>
          <w:bCs/>
          <w:sz w:val="40"/>
          <w:szCs w:val="40"/>
          <w:u w:val="double"/>
          <w:lang w:val="sr-Cyrl-RS"/>
        </w:rPr>
        <w:br w:type="page"/>
      </w:r>
    </w:p>
    <w:p w14:paraId="0256DD3A" w14:textId="77777777" w:rsidR="00B12ECC" w:rsidRPr="00B36B04" w:rsidRDefault="00B12ECC" w:rsidP="004E177A">
      <w:pPr>
        <w:pStyle w:val="a1"/>
        <w:rPr>
          <w:lang w:val="sr-Cyrl-RS"/>
        </w:rPr>
      </w:pPr>
      <w:r w:rsidRPr="00B36B04">
        <w:rPr>
          <w:lang w:val="sr-Cyrl-RS"/>
        </w:rPr>
        <w:lastRenderedPageBreak/>
        <w:t>САДРЖАЈ:</w:t>
      </w:r>
    </w:p>
    <w:p w14:paraId="59719CC3" w14:textId="77777777" w:rsidR="00B12ECC" w:rsidRPr="00B36B04" w:rsidRDefault="00B12ECC" w:rsidP="004E177A">
      <w:pPr>
        <w:pStyle w:val="a1"/>
        <w:spacing w:before="360"/>
        <w:rPr>
          <w:lang w:val="sr-Cyrl-RS"/>
        </w:rPr>
      </w:pPr>
    </w:p>
    <w:p w14:paraId="7697C280" w14:textId="77777777" w:rsidR="00B12ECC" w:rsidRPr="00B36B04" w:rsidRDefault="00B12ECC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r w:rsidRPr="00B36B04">
        <w:rPr>
          <w:lang w:val="sr-Cyrl-RS"/>
        </w:rPr>
        <w:fldChar w:fldCharType="begin"/>
      </w:r>
      <w:r w:rsidRPr="00B36B04">
        <w:rPr>
          <w:lang w:val="sr-Cyrl-RS"/>
        </w:rPr>
        <w:instrText xml:space="preserve"> TOC \o "1-3" \h \z \u </w:instrText>
      </w:r>
      <w:r w:rsidRPr="00B36B04">
        <w:rPr>
          <w:lang w:val="sr-Cyrl-RS"/>
        </w:rPr>
        <w:fldChar w:fldCharType="separate"/>
      </w:r>
      <w:hyperlink w:anchor="_Toc449277889" w:history="1">
        <w:r w:rsidRPr="00B36B04">
          <w:rPr>
            <w:rStyle w:val="Hyperlink"/>
            <w:lang w:val="sr-Cyrl-RS"/>
          </w:rPr>
          <w:t>1.</w:t>
        </w:r>
        <w:r w:rsidRPr="00B36B04">
          <w:rPr>
            <w:rFonts w:ascii="Calibri" w:hAnsi="Calibri"/>
            <w:sz w:val="22"/>
            <w:lang w:val="sr-Cyrl-RS"/>
          </w:rPr>
          <w:tab/>
        </w:r>
        <w:r w:rsidRPr="00B36B04">
          <w:rPr>
            <w:rStyle w:val="Hyperlink"/>
            <w:lang w:val="sr-Cyrl-RS"/>
          </w:rPr>
          <w:t>УВОД</w:t>
        </w:r>
        <w:r w:rsidRPr="00B36B04">
          <w:rPr>
            <w:webHidden/>
            <w:lang w:val="sr-Cyrl-RS"/>
          </w:rPr>
          <w:tab/>
        </w:r>
        <w:r w:rsidRPr="00B36B04">
          <w:rPr>
            <w:webHidden/>
            <w:lang w:val="sr-Cyrl-RS"/>
          </w:rPr>
          <w:fldChar w:fldCharType="begin"/>
        </w:r>
        <w:r w:rsidRPr="00B36B04">
          <w:rPr>
            <w:webHidden/>
            <w:lang w:val="sr-Cyrl-RS"/>
          </w:rPr>
          <w:instrText xml:space="preserve"> PAGEREF _Toc449277889 \h </w:instrText>
        </w:r>
        <w:r w:rsidRPr="00B36B04">
          <w:rPr>
            <w:webHidden/>
            <w:lang w:val="sr-Cyrl-RS"/>
          </w:rPr>
        </w:r>
        <w:r w:rsidRPr="00B36B04">
          <w:rPr>
            <w:webHidden/>
            <w:lang w:val="sr-Cyrl-RS"/>
          </w:rPr>
          <w:fldChar w:fldCharType="separate"/>
        </w:r>
        <w:r w:rsidRPr="00B36B04">
          <w:rPr>
            <w:webHidden/>
            <w:lang w:val="sr-Cyrl-RS"/>
          </w:rPr>
          <w:t>1</w:t>
        </w:r>
        <w:r w:rsidRPr="00B36B04">
          <w:rPr>
            <w:webHidden/>
            <w:lang w:val="sr-Cyrl-RS"/>
          </w:rPr>
          <w:fldChar w:fldCharType="end"/>
        </w:r>
      </w:hyperlink>
    </w:p>
    <w:p w14:paraId="370D9B4A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0" w:history="1">
        <w:r w:rsidR="00B12ECC" w:rsidRPr="00B36B04">
          <w:rPr>
            <w:rStyle w:val="Hyperlink"/>
            <w:lang w:val="sr-Cyrl-RS"/>
          </w:rPr>
          <w:t>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YYYYYYYYYYYYYYYYY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00B4A37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1" w:history="1">
        <w:r w:rsidR="00B12ECC" w:rsidRPr="00B36B04">
          <w:rPr>
            <w:rStyle w:val="Hyperlink"/>
            <w:lang w:val="sr-Cyrl-RS"/>
          </w:rPr>
          <w:t>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6C2ADBC5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2" w:history="1">
        <w:r w:rsidR="00B12ECC" w:rsidRPr="00B36B04">
          <w:rPr>
            <w:rStyle w:val="Hyperlink"/>
            <w:lang w:val="sr-Cyrl-RS"/>
          </w:rPr>
          <w:t>2.1.1.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Zzzzzzzzzzzzzzzzzzzzzzzzzzzzzzzzzzzzzzzzzx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33E12D2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3" w:history="1">
        <w:r w:rsidR="00B12ECC" w:rsidRPr="00B36B04">
          <w:rPr>
            <w:rStyle w:val="Hyperlink"/>
            <w:lang w:val="sr-Cyrl-RS"/>
          </w:rPr>
          <w:t>2.1.2.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Sssssssssss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_Toc449277893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F64DEAD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4" w:history="1">
        <w:r w:rsidR="00B12ECC" w:rsidRPr="00B36B04">
          <w:rPr>
            <w:rStyle w:val="Hyperlink"/>
            <w:lang w:val="sr-Cyrl-RS"/>
          </w:rPr>
          <w:t>2.2.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_Toc449277894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BBF6B44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5" w:history="1">
        <w:r w:rsidR="00B12ECC" w:rsidRPr="00B36B04">
          <w:rPr>
            <w:rStyle w:val="Hyperlink"/>
            <w:lang w:val="sr-Cyrl-RS"/>
          </w:rPr>
          <w:t>2.2.1.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Dddddddddddddddd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_Toc449277895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82D012" w14:textId="77777777" w:rsidR="00B12ECC" w:rsidRPr="00B36B04" w:rsidRDefault="00000000">
      <w:pPr>
        <w:pStyle w:val="TOC2"/>
        <w:tabs>
          <w:tab w:val="left" w:pos="17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6" w:history="1">
        <w:r w:rsidR="00B12ECC" w:rsidRPr="00B36B04">
          <w:rPr>
            <w:rStyle w:val="Hyperlink"/>
            <w:lang w:val="sr-Cyrl-RS"/>
          </w:rPr>
          <w:t>2.3.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Xxxxxxxxxxxxxxxxxxxxxx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_Toc449277896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4A74F723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7" w:history="1">
        <w:r w:rsidR="00B12ECC" w:rsidRPr="00B36B04">
          <w:rPr>
            <w:rStyle w:val="Hyperlink"/>
            <w:lang w:val="sr-Cyrl-RS"/>
          </w:rPr>
          <w:t>3.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МЕРЕЊА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_Toc449277897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0439E730" w14:textId="77777777" w:rsidR="00B12ECC" w:rsidRPr="00B36B04" w:rsidRDefault="00000000">
      <w:pPr>
        <w:pStyle w:val="TOC3"/>
        <w:tabs>
          <w:tab w:val="left" w:pos="196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8" w:history="1">
        <w:r w:rsidR="00B12ECC" w:rsidRPr="00B36B04">
          <w:rPr>
            <w:rStyle w:val="Hyperlink"/>
            <w:lang w:val="sr-Cyrl-RS"/>
          </w:rPr>
          <w:t>3.1.1.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Zzzzzzzzzzzzzzzzzzzzzzzz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_Toc449277898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3C66DE60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899" w:history="1">
        <w:r w:rsidR="00B12ECC" w:rsidRPr="00B36B04">
          <w:rPr>
            <w:rStyle w:val="Hyperlink"/>
            <w:lang w:val="sr-Cyrl-RS"/>
          </w:rPr>
          <w:t>4.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ЗАКЉУЧАК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_Toc449277899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516DDCB8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0" w:history="1">
        <w:r w:rsidR="00B12ECC" w:rsidRPr="00B36B04">
          <w:rPr>
            <w:rStyle w:val="Hyperlink"/>
            <w:lang w:val="sr-Cyrl-RS"/>
          </w:rPr>
          <w:t>5.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ИНДЕКС ПОЈМОВА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_Toc449277900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7EB9627F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rFonts w:ascii="Calibri" w:hAnsi="Calibri"/>
          <w:sz w:val="22"/>
          <w:lang w:val="sr-Cyrl-RS"/>
        </w:rPr>
      </w:pPr>
      <w:hyperlink w:anchor="_Toc449277901" w:history="1">
        <w:r w:rsidR="00B12ECC" w:rsidRPr="00B36B04">
          <w:rPr>
            <w:rStyle w:val="Hyperlink"/>
            <w:lang w:val="sr-Cyrl-RS"/>
          </w:rPr>
          <w:t>6.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ЛИТЕРАТУРА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_Toc449277901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904924E" w14:textId="77777777" w:rsidR="00B12ECC" w:rsidRPr="00B36B04" w:rsidRDefault="00000000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7.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ПРИЛОЗИ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2F6D9108" w14:textId="77777777" w:rsidR="00B12ECC" w:rsidRPr="00B36B04" w:rsidRDefault="00000000" w:rsidP="00B36979">
      <w:pPr>
        <w:pStyle w:val="TOC1"/>
        <w:tabs>
          <w:tab w:val="left" w:pos="1320"/>
          <w:tab w:val="right" w:pos="9017"/>
        </w:tabs>
        <w:rPr>
          <w:lang w:val="sr-Cyrl-RS"/>
        </w:rPr>
      </w:pPr>
      <w:hyperlink w:anchor="_Toc449277902" w:history="1">
        <w:r w:rsidR="00B12ECC" w:rsidRPr="00B36B04">
          <w:rPr>
            <w:rStyle w:val="Hyperlink"/>
            <w:lang w:val="sr-Cyrl-RS"/>
          </w:rPr>
          <w:t>8.</w:t>
        </w:r>
        <w:r w:rsidR="00B12ECC" w:rsidRPr="00B36B04">
          <w:rPr>
            <w:rFonts w:ascii="Calibri" w:hAnsi="Calibri"/>
            <w:sz w:val="22"/>
            <w:lang w:val="sr-Cyrl-RS"/>
          </w:rPr>
          <w:tab/>
        </w:r>
        <w:r w:rsidR="00B12ECC" w:rsidRPr="00B36B04">
          <w:rPr>
            <w:rStyle w:val="Hyperlink"/>
            <w:lang w:val="sr-Cyrl-RS"/>
          </w:rPr>
          <w:t>ИЗЈАВА О АКАДЕМСКОЈ ЧЕСТИТОСТИ</w:t>
        </w:r>
        <w:r w:rsidR="00B12ECC" w:rsidRPr="00B36B04">
          <w:rPr>
            <w:webHidden/>
            <w:lang w:val="sr-Cyrl-RS"/>
          </w:rPr>
          <w:tab/>
        </w:r>
        <w:r w:rsidR="00B12ECC" w:rsidRPr="00B36B04">
          <w:rPr>
            <w:webHidden/>
            <w:lang w:val="sr-Cyrl-RS"/>
          </w:rPr>
          <w:fldChar w:fldCharType="begin"/>
        </w:r>
        <w:r w:rsidR="00B12ECC" w:rsidRPr="00B36B04">
          <w:rPr>
            <w:webHidden/>
            <w:lang w:val="sr-Cyrl-RS"/>
          </w:rPr>
          <w:instrText xml:space="preserve"> PAGEREF _Toc449277902 \h </w:instrText>
        </w:r>
        <w:r w:rsidR="00B12ECC" w:rsidRPr="00B36B04">
          <w:rPr>
            <w:webHidden/>
            <w:lang w:val="sr-Cyrl-RS"/>
          </w:rPr>
        </w:r>
        <w:r w:rsidR="00B12ECC" w:rsidRPr="00B36B04">
          <w:rPr>
            <w:webHidden/>
            <w:lang w:val="sr-Cyrl-RS"/>
          </w:rPr>
          <w:fldChar w:fldCharType="separate"/>
        </w:r>
        <w:r w:rsidR="00B12ECC" w:rsidRPr="00B36B04">
          <w:rPr>
            <w:webHidden/>
            <w:lang w:val="sr-Cyrl-RS"/>
          </w:rPr>
          <w:t>1</w:t>
        </w:r>
        <w:r w:rsidR="00B12ECC" w:rsidRPr="00B36B04">
          <w:rPr>
            <w:webHidden/>
            <w:lang w:val="sr-Cyrl-RS"/>
          </w:rPr>
          <w:fldChar w:fldCharType="end"/>
        </w:r>
      </w:hyperlink>
    </w:p>
    <w:p w14:paraId="19619974" w14:textId="77777777" w:rsidR="00B12ECC" w:rsidRPr="00B36B04" w:rsidRDefault="00B12ECC" w:rsidP="00B36979">
      <w:pPr>
        <w:rPr>
          <w:lang w:val="sr-Cyrl-RS"/>
        </w:rPr>
      </w:pPr>
      <w:r w:rsidRPr="00B36B04">
        <w:rPr>
          <w:lang w:val="sr-Cyrl-RS"/>
        </w:rPr>
        <w:t xml:space="preserve"> </w:t>
      </w:r>
    </w:p>
    <w:p w14:paraId="5048BDCC" w14:textId="77777777" w:rsidR="00B12ECC" w:rsidRPr="00B36B04" w:rsidRDefault="00B12ECC">
      <w:pPr>
        <w:rPr>
          <w:lang w:val="sr-Cyrl-RS"/>
        </w:rPr>
      </w:pPr>
      <w:r w:rsidRPr="00B36B04">
        <w:rPr>
          <w:lang w:val="sr-Cyrl-RS"/>
        </w:rPr>
        <w:fldChar w:fldCharType="end"/>
      </w:r>
    </w:p>
    <w:p w14:paraId="11A61FF7" w14:textId="77777777" w:rsidR="00B12ECC" w:rsidRPr="00B36B04" w:rsidRDefault="00B12ECC" w:rsidP="00E201BF">
      <w:pPr>
        <w:widowControl w:val="0"/>
        <w:autoSpaceDE w:val="0"/>
        <w:autoSpaceDN w:val="0"/>
        <w:adjustRightInd w:val="0"/>
        <w:spacing w:after="120" w:line="192" w:lineRule="auto"/>
        <w:ind w:left="576" w:right="1361" w:firstLine="851"/>
        <w:rPr>
          <w:i/>
          <w:iCs/>
          <w:lang w:val="sr-Cyrl-RS"/>
        </w:rPr>
        <w:sectPr w:rsidR="00B12ECC" w:rsidRPr="00B36B04" w:rsidSect="0086350D">
          <w:pgSz w:w="11907" w:h="16840" w:code="9"/>
          <w:pgMar w:top="1440" w:right="1440" w:bottom="1440" w:left="1440" w:header="862" w:footer="1440" w:gutter="0"/>
          <w:pgNumType w:fmt="upperRoman" w:start="1"/>
          <w:cols w:space="720"/>
          <w:docGrid w:linePitch="326"/>
        </w:sectPr>
      </w:pPr>
    </w:p>
    <w:p w14:paraId="2D250CF1" w14:textId="77777777" w:rsidR="00B12ECC" w:rsidRPr="00B36B04" w:rsidRDefault="00B12ECC" w:rsidP="00C57D07">
      <w:pPr>
        <w:pStyle w:val="Heading1"/>
        <w:rPr>
          <w:lang w:val="sr-Cyrl-RS"/>
        </w:rPr>
      </w:pPr>
      <w:bookmarkStart w:id="0" w:name="_Toc449277889"/>
      <w:r w:rsidRPr="00B36B04">
        <w:rPr>
          <w:lang w:val="sr-Cyrl-RS"/>
        </w:rPr>
        <w:lastRenderedPageBreak/>
        <w:t xml:space="preserve"> УВОД</w:t>
      </w:r>
      <w:bookmarkEnd w:id="0"/>
    </w:p>
    <w:p w14:paraId="016E3499" w14:textId="77777777" w:rsidR="00B12ECC" w:rsidRPr="00B36B04" w:rsidRDefault="00B12ECC" w:rsidP="002832C2">
      <w:pPr>
        <w:tabs>
          <w:tab w:val="left" w:pos="709"/>
        </w:tabs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BE48A26" w14:textId="77777777" w:rsidR="00B12ECC" w:rsidRPr="00B36B04" w:rsidRDefault="00B12ECC" w:rsidP="000D7A18">
      <w:pPr>
        <w:rPr>
          <w:lang w:val="sr-Cyrl-RS"/>
        </w:rPr>
      </w:pPr>
      <w:bookmarkStart w:id="1" w:name="_Toc320534761"/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xxxxxxxxxxxxxxxxxxxxxxxxxxxxxxxxxxxxxxxxxxxxxxxxxxxxxxxxxxxxxxxxxxxxxxxxxxxxxxxxxxxxxxxxxxxxxxxxxxxxxxxxxxxxxxxxxxxxxxxxxxxxxxxxxxxxxxxxxxxxxxxxxxxxxxxxxxxxxxxxxxxxxxxxxxxxxxxxxxxxxxxxxxxxxxxxxxxxxxxxxxxxxxxxxxxxxxxxxxxx</w:t>
      </w:r>
    </w:p>
    <w:p w14:paraId="0994D955" w14:textId="77777777" w:rsidR="00B12ECC" w:rsidRPr="00B36B04" w:rsidRDefault="00B12ECC" w:rsidP="00C57D07">
      <w:pPr>
        <w:pStyle w:val="Heading1"/>
        <w:rPr>
          <w:lang w:val="sr-Cyrl-RS"/>
        </w:rPr>
      </w:pPr>
      <w:bookmarkStart w:id="2" w:name="_Toc449277890"/>
      <w:bookmarkEnd w:id="1"/>
      <w:r w:rsidRPr="00B36B04">
        <w:rPr>
          <w:lang w:val="sr-Cyrl-RS"/>
        </w:rPr>
        <w:lastRenderedPageBreak/>
        <w:t xml:space="preserve"> Yyyyyyyyyyyyyyyyy</w:t>
      </w:r>
      <w:bookmarkEnd w:id="2"/>
    </w:p>
    <w:p w14:paraId="2E6244C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0AF486C5" w14:textId="77777777" w:rsidR="00B12ECC" w:rsidRPr="00B36B04" w:rsidRDefault="00B12ECC" w:rsidP="00C57D07">
      <w:pPr>
        <w:pStyle w:val="Heading2"/>
        <w:rPr>
          <w:lang w:val="sr-Cyrl-RS"/>
        </w:rPr>
      </w:pPr>
      <w:bookmarkStart w:id="3" w:name="_Toc449277891"/>
      <w:r w:rsidRPr="00B36B04">
        <w:rPr>
          <w:lang w:val="sr-Cyrl-RS"/>
        </w:rPr>
        <w:t xml:space="preserve"> Xxxxxxxxxxxxxxx</w:t>
      </w:r>
      <w:bookmarkEnd w:id="3"/>
    </w:p>
    <w:p w14:paraId="61E2E132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57E62CC1" w14:textId="77777777" w:rsidR="00B12ECC" w:rsidRPr="00B36B04" w:rsidRDefault="00B12ECC" w:rsidP="003170D4">
      <w:pPr>
        <w:pStyle w:val="Heading3"/>
        <w:rPr>
          <w:lang w:val="sr-Cyrl-RS"/>
        </w:rPr>
      </w:pPr>
      <w:bookmarkStart w:id="4" w:name="_Toc449277892"/>
      <w:r w:rsidRPr="00B36B04">
        <w:rPr>
          <w:lang w:val="sr-Cyrl-RS"/>
        </w:rPr>
        <w:t xml:space="preserve"> Zzzzzzzzzzzzzzzzzzzzzzzzzzzzzzzzzzzzzzzzzx</w:t>
      </w:r>
      <w:bookmarkEnd w:id="4"/>
    </w:p>
    <w:p w14:paraId="344FD00A" w14:textId="77777777" w:rsidR="00B12ECC" w:rsidRPr="00B36B04" w:rsidRDefault="00B12ECC" w:rsidP="00490E84">
      <w:pPr>
        <w:pStyle w:val="Heading3"/>
        <w:rPr>
          <w:lang w:val="sr-Cyrl-RS"/>
        </w:rPr>
      </w:pPr>
      <w:bookmarkStart w:id="5" w:name="_Toc449277893"/>
      <w:r w:rsidRPr="00B36B04">
        <w:rPr>
          <w:lang w:val="sr-Cyrl-RS"/>
        </w:rPr>
        <w:t xml:space="preserve"> Sssssssssss</w:t>
      </w:r>
      <w:bookmarkEnd w:id="5"/>
    </w:p>
    <w:p w14:paraId="74ECE6F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rrrrrrrrrrrrrrrrrrrxxxxxxxxxxxxxxxxxxxxxxxxxxxxxxxxxxxxxxxxxxxxxxxxxxxxxxxxxxxxxxxxxxxxxxxxxxxxxxxxxxxxxxxxxxxxxxxxxxxxxxxxxxxxxxxxxxxxxxxxxxxxxxxxxxxxxxxxxxxxxxxxxxxxxxxxxxxxxxxxx</w:t>
      </w:r>
    </w:p>
    <w:p w14:paraId="3F66BCE6" w14:textId="77777777" w:rsidR="00B12ECC" w:rsidRPr="00B36B04" w:rsidRDefault="00B12ECC" w:rsidP="00C57D07">
      <w:pPr>
        <w:pStyle w:val="Heading2"/>
        <w:rPr>
          <w:lang w:val="sr-Cyrl-RS"/>
        </w:rPr>
      </w:pPr>
      <w:bookmarkStart w:id="6" w:name="_Toc449277894"/>
      <w:r w:rsidRPr="00B36B04">
        <w:rPr>
          <w:lang w:val="sr-Cyrl-RS"/>
        </w:rPr>
        <w:t xml:space="preserve"> Xxxxxxxxxxxxxxxxxxxxxxxx</w:t>
      </w:r>
      <w:bookmarkEnd w:id="6"/>
    </w:p>
    <w:p w14:paraId="63698B8F" w14:textId="77777777" w:rsidR="00B12ECC" w:rsidRPr="00B36B04" w:rsidRDefault="00B12ECC" w:rsidP="000D7A1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fffffffffffffffxxxxxxxxxxxxxxxxxxxxxxxxxxxxxxxxxxxxxxxxxxxxxxxxxxxxxxxxxxxxxxxxxxxxxxxxxxxxxxxxxxxxxxxxxxxxxxxxxxxxxxxxxxxxxxxxxxxxxxxxxxxxxxxxxxxxxxxxxxxxxxxxxxxxxxxxxxxxxxxxx</w:t>
      </w:r>
    </w:p>
    <w:p w14:paraId="631BDC24" w14:textId="77777777" w:rsidR="00B12ECC" w:rsidRPr="00B36B04" w:rsidRDefault="007834D9" w:rsidP="00147B78">
      <w:pPr>
        <w:pStyle w:val="a"/>
        <w:rPr>
          <w:lang w:val="sr-Cyrl-RS"/>
        </w:rPr>
      </w:pPr>
      <w:r w:rsidRPr="00B36B04">
        <w:rPr>
          <w:noProof/>
          <w:lang w:val="sr-Cyrl-RS"/>
        </w:rPr>
        <mc:AlternateContent>
          <mc:Choice Requires="wps">
            <w:drawing>
              <wp:inline distT="0" distB="0" distL="0" distR="0" wp14:anchorId="44933DA1" wp14:editId="5FB03336">
                <wp:extent cx="4046855" cy="525145"/>
                <wp:effectExtent l="22860" t="200025" r="35560" b="227330"/>
                <wp:docPr id="8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46855" cy="525145"/>
                        </a:xfrm>
                        <a:prstGeom prst="wave">
                          <a:avLst>
                            <a:gd name="adj1" fmla="val 13005"/>
                            <a:gd name="adj2" fmla="val 0"/>
                          </a:avLst>
                        </a:prstGeom>
                        <a:solidFill>
                          <a:srgbClr val="4F81BD"/>
                        </a:solidFill>
                        <a:ln w="38100">
                          <a:solidFill>
                            <a:srgbClr val="F2F2F2"/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243F60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4BB990" id="_x0000_t64" coordsize="21600,21600" o:spt="64" adj="2809,10800" path="m@28@0c@27@1@26@3@25@0l@21@4c@22@5@23@6@24@4xe">
                <v:formulas>
                  <v:f eqn="val #0"/>
                  <v:f eqn="prod @0 41 9"/>
                  <v:f eqn="prod @0 23 9"/>
                  <v:f eqn="sum 0 0 @2"/>
                  <v:f eqn="sum 21600 0 #0"/>
                  <v:f eqn="sum 21600 0 @1"/>
                  <v:f eqn="sum 21600 0 @3"/>
                  <v:f eqn="sum #1 0 10800"/>
                  <v:f eqn="sum 21600 0 #1"/>
                  <v:f eqn="prod @8 2 3"/>
                  <v:f eqn="prod @8 4 3"/>
                  <v:f eqn="prod @8 2 1"/>
                  <v:f eqn="sum 21600 0 @9"/>
                  <v:f eqn="sum 21600 0 @10"/>
                  <v:f eqn="sum 21600 0 @11"/>
                  <v:f eqn="prod #1 2 3"/>
                  <v:f eqn="prod #1 4 3"/>
                  <v:f eqn="prod #1 2 1"/>
                  <v:f eqn="sum 21600 0 @15"/>
                  <v:f eqn="sum 21600 0 @16"/>
                  <v:f eqn="sum 21600 0 @17"/>
                  <v:f eqn="if @7 @14 0"/>
                  <v:f eqn="if @7 @13 @15"/>
                  <v:f eqn="if @7 @12 @16"/>
                  <v:f eqn="if @7 21600 @17"/>
                  <v:f eqn="if @7 0 @20"/>
                  <v:f eqn="if @7 @9 @19"/>
                  <v:f eqn="if @7 @10 @18"/>
                  <v:f eqn="if @7 @11 21600"/>
                  <v:f eqn="sum @24 0 @21"/>
                  <v:f eqn="sum @4 0 @0"/>
                  <v:f eqn="max @21 @25"/>
                  <v:f eqn="min @24 @28"/>
                  <v:f eqn="prod @0 2 1"/>
                  <v:f eqn="sum 21600 0 @33"/>
                  <v:f eqn="mid @26 @27"/>
                  <v:f eqn="mid @24 @28"/>
                  <v:f eqn="mid @22 @23"/>
                  <v:f eqn="mid @21 @25"/>
                </v:formulas>
                <v:path o:connecttype="custom" o:connectlocs="@35,@0;@38,10800;@37,@4;@36,10800" o:connectangles="270,180,90,0" textboxrect="@31,@33,@32,@34"/>
                <v:handles>
                  <v:h position="topLeft,#0" yrange="0,4459"/>
                  <v:h position="#1,bottomRight" xrange="8640,12960"/>
                </v:handles>
              </v:shapetype>
              <v:shape id="AutoShape 2" o:spid="_x0000_s1026" type="#_x0000_t64" style="width:318.65pt;height:41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" fillcolor="#4f81bd" strokecolor="#f2f2f2" strokeweight="3pt">
                <v:shadow on="t" color="#243f60" opacity=".5" offset="1pt"/>
                <w10:anchorlock/>
              </v:shape>
            </w:pict>
          </mc:Fallback>
        </mc:AlternateContent>
      </w:r>
    </w:p>
    <w:p w14:paraId="3ED94032" w14:textId="77777777" w:rsidR="00B12ECC" w:rsidRPr="00B36B04" w:rsidRDefault="00B12ECC" w:rsidP="00147B78">
      <w:pPr>
        <w:pStyle w:val="a"/>
        <w:rPr>
          <w:lang w:val="sr-Cyrl-RS"/>
        </w:rPr>
      </w:pPr>
      <w:r w:rsidRPr="00B36B04">
        <w:rPr>
          <w:lang w:val="sr-Cyrl-RS"/>
        </w:rPr>
        <w:t>Слика 2.1 – Hhhhhhhhhhhhhhh jjjjjjjjjjjjjjjjjjjjjjjjjjjjjjjjjjjjjjjj.</w:t>
      </w:r>
    </w:p>
    <w:p w14:paraId="2F80A651" w14:textId="77777777" w:rsidR="00B12ECC" w:rsidRPr="00B36B04" w:rsidRDefault="00B12ECC" w:rsidP="00147B78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5793755" w14:textId="77777777" w:rsidR="00B12ECC" w:rsidRPr="00B36B04" w:rsidRDefault="00B12ECC" w:rsidP="00490E84">
      <w:pPr>
        <w:pStyle w:val="Heading3"/>
        <w:rPr>
          <w:lang w:val="sr-Cyrl-RS"/>
        </w:rPr>
      </w:pPr>
      <w:bookmarkStart w:id="7" w:name="_Toc449277895"/>
      <w:r w:rsidRPr="00B36B04">
        <w:rPr>
          <w:lang w:val="sr-Cyrl-RS"/>
        </w:rPr>
        <w:lastRenderedPageBreak/>
        <w:t xml:space="preserve"> Dddddddddddddddd</w:t>
      </w:r>
      <w:bookmarkEnd w:id="7"/>
    </w:p>
    <w:p w14:paraId="464CA3C7" w14:textId="77777777" w:rsidR="00B12ECC" w:rsidRPr="00B36B04" w:rsidRDefault="00B12ECC" w:rsidP="007B5EC4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</w:t>
      </w:r>
    </w:p>
    <w:p w14:paraId="0533D25A" w14:textId="77777777" w:rsidR="00B12ECC" w:rsidRPr="00B36B04" w:rsidRDefault="00B12ECC" w:rsidP="007B5EC4">
      <w:pPr>
        <w:pStyle w:val="a0"/>
        <w:rPr>
          <w:lang w:val="sr-Cyrl-RS"/>
        </w:rPr>
      </w:pPr>
      <w:r w:rsidRPr="00B36B04">
        <w:rPr>
          <w:lang w:val="sr-Cyrl-RS"/>
        </w:rPr>
        <w:t>Табела 2.1 – Ggggggggggggggggggggggggggggg gggggggggggggggggg gggggggggggggggggg.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757"/>
        <w:gridCol w:w="2441"/>
        <w:gridCol w:w="1474"/>
        <w:gridCol w:w="1458"/>
        <w:gridCol w:w="1475"/>
        <w:gridCol w:w="1458"/>
      </w:tblGrid>
      <w:tr w:rsidR="00B12ECC" w:rsidRPr="00B36B04" w14:paraId="1F91FE7F" w14:textId="77777777" w:rsidTr="0060566E">
        <w:tc>
          <w:tcPr>
            <w:tcW w:w="817" w:type="dxa"/>
          </w:tcPr>
          <w:p w14:paraId="30197DF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</w:t>
            </w:r>
          </w:p>
        </w:tc>
        <w:tc>
          <w:tcPr>
            <w:tcW w:w="2375" w:type="dxa"/>
          </w:tcPr>
          <w:p w14:paraId="5D03550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XXXXXXXXXXXXXX</w:t>
            </w:r>
          </w:p>
        </w:tc>
        <w:tc>
          <w:tcPr>
            <w:tcW w:w="1596" w:type="dxa"/>
          </w:tcPr>
          <w:p w14:paraId="63E30DD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1896F8CE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  <w:tc>
          <w:tcPr>
            <w:tcW w:w="1596" w:type="dxa"/>
          </w:tcPr>
          <w:p w14:paraId="72D3A87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Xxxxx</w:t>
            </w:r>
          </w:p>
        </w:tc>
        <w:tc>
          <w:tcPr>
            <w:tcW w:w="1596" w:type="dxa"/>
          </w:tcPr>
          <w:p w14:paraId="3CF1B3F8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  <w:r w:rsidRPr="00B36B04">
              <w:rPr>
                <w:lang w:val="sr-Cyrl-RS"/>
              </w:rPr>
              <w:t>Xxxx</w:t>
            </w:r>
          </w:p>
        </w:tc>
      </w:tr>
      <w:tr w:rsidR="00B12ECC" w:rsidRPr="00B36B04" w14:paraId="14A0B2C8" w14:textId="77777777" w:rsidTr="0060566E">
        <w:tc>
          <w:tcPr>
            <w:tcW w:w="817" w:type="dxa"/>
          </w:tcPr>
          <w:p w14:paraId="3EDD19F7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4339EBA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13289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A09BD91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02BA35CD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3CAEAFF2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79A11026" w14:textId="77777777" w:rsidTr="0060566E">
        <w:tc>
          <w:tcPr>
            <w:tcW w:w="817" w:type="dxa"/>
          </w:tcPr>
          <w:p w14:paraId="73F7614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745C74C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9F7E95B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56C0086C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00FF23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ECB55A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  <w:tr w:rsidR="00B12ECC" w:rsidRPr="00B36B04" w14:paraId="146290FE" w14:textId="77777777" w:rsidTr="0060566E">
        <w:tc>
          <w:tcPr>
            <w:tcW w:w="817" w:type="dxa"/>
          </w:tcPr>
          <w:p w14:paraId="32F57C04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2375" w:type="dxa"/>
          </w:tcPr>
          <w:p w14:paraId="0EA362D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2D12E310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489DAF4F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645B4303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  <w:tc>
          <w:tcPr>
            <w:tcW w:w="1596" w:type="dxa"/>
          </w:tcPr>
          <w:p w14:paraId="1C26B7B6" w14:textId="77777777" w:rsidR="00B12ECC" w:rsidRPr="00B36B04" w:rsidRDefault="00B12ECC" w:rsidP="001E17C0">
            <w:pPr>
              <w:pStyle w:val="Tabelatekst"/>
              <w:rPr>
                <w:lang w:val="sr-Cyrl-RS"/>
              </w:rPr>
            </w:pPr>
          </w:p>
        </w:tc>
      </w:tr>
    </w:tbl>
    <w:p w14:paraId="24612BE1" w14:textId="77777777" w:rsidR="00B12ECC" w:rsidRPr="00B36B04" w:rsidRDefault="00B12ECC" w:rsidP="00893C53">
      <w:pPr>
        <w:widowControl w:val="0"/>
        <w:autoSpaceDE w:val="0"/>
        <w:autoSpaceDN w:val="0"/>
        <w:adjustRightInd w:val="0"/>
        <w:spacing w:after="120"/>
        <w:ind w:firstLine="576"/>
        <w:rPr>
          <w:lang w:val="sr-Cyrl-RS"/>
        </w:rPr>
      </w:pPr>
    </w:p>
    <w:p w14:paraId="3EDD14C8" w14:textId="77777777" w:rsidR="00B12ECC" w:rsidRPr="00B36B04" w:rsidRDefault="00B12ECC" w:rsidP="001E17C0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 ggggggggg xxxxxxxxxxxxxxxxxxxxxxxxxxxxxxxxxxxxxxxxxxxxxxxxxxxxxxxxxxxxxxxxxxxxxxxxxxxxxxxxxxxxxxxxxxxxxxxxxxxxxxxxxxxxxxxxxxxx</w:t>
      </w:r>
    </w:p>
    <w:p w14:paraId="4272FF6B" w14:textId="77777777" w:rsidR="00B12ECC" w:rsidRPr="00B36B04" w:rsidRDefault="00B12ECC" w:rsidP="00C57D07">
      <w:pPr>
        <w:pStyle w:val="Heading2"/>
        <w:rPr>
          <w:lang w:val="sr-Cyrl-RS"/>
        </w:rPr>
      </w:pPr>
      <w:bookmarkStart w:id="8" w:name="_Toc449277896"/>
      <w:r w:rsidRPr="00B36B04">
        <w:rPr>
          <w:lang w:val="sr-Cyrl-RS"/>
        </w:rPr>
        <w:t xml:space="preserve"> Xxxxxxxxxxxxxxxxxxxxxx</w:t>
      </w:r>
      <w:bookmarkEnd w:id="8"/>
    </w:p>
    <w:p w14:paraId="50BD7FA4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 fffffffffffffff xxxxxxxxxxxxxxxxxxxxxxxxxxxxxxxxxxxxxxxxxxxxxxxxxxxxxxxxxxxxxxxxxxxxxxxxxxxxxxxxxxxxxxxxxxxxxxxxxxxxxxxxxxxxxxxxxxxxxxxxxxxxxxxxxxxxxxxxxxxxxxx</w:t>
      </w:r>
    </w:p>
    <w:p w14:paraId="10D69345" w14:textId="77777777" w:rsidR="00B12ECC" w:rsidRPr="00B36B04" w:rsidRDefault="00B12ECC" w:rsidP="00457918">
      <w:pPr>
        <w:pStyle w:val="Heading1"/>
        <w:rPr>
          <w:lang w:val="sr-Cyrl-RS"/>
        </w:rPr>
      </w:pPr>
      <w:bookmarkStart w:id="9" w:name="_Toc449277897"/>
      <w:bookmarkStart w:id="10" w:name="_Toc320534768"/>
      <w:r w:rsidRPr="00B36B04">
        <w:rPr>
          <w:lang w:val="sr-Cyrl-RS"/>
        </w:rPr>
        <w:lastRenderedPageBreak/>
        <w:t xml:space="preserve"> МЕРЕЊА</w:t>
      </w:r>
      <w:bookmarkEnd w:id="9"/>
      <w:bookmarkEnd w:id="10"/>
    </w:p>
    <w:p w14:paraId="12DC65A2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2C33A7BB" w14:textId="77777777" w:rsidR="00B12ECC" w:rsidRPr="00B36B04" w:rsidRDefault="00B12ECC" w:rsidP="00490E84">
      <w:pPr>
        <w:pStyle w:val="Heading3"/>
        <w:rPr>
          <w:lang w:val="sr-Cyrl-RS"/>
        </w:rPr>
      </w:pPr>
      <w:bookmarkStart w:id="11" w:name="_Toc449277898"/>
      <w:r w:rsidRPr="00B36B04">
        <w:rPr>
          <w:lang w:val="sr-Cyrl-RS"/>
        </w:rPr>
        <w:t xml:space="preserve"> Zzzzzzzzzzzzzzzzzzzzzzzz</w:t>
      </w:r>
      <w:bookmarkEnd w:id="11"/>
    </w:p>
    <w:p w14:paraId="54B68D65" w14:textId="77777777" w:rsidR="00B12ECC" w:rsidRPr="00B36B04" w:rsidRDefault="00B12ECC" w:rsidP="00AE17B1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</w:p>
    <w:p w14:paraId="7A5B3B12" w14:textId="77777777" w:rsidR="00B12ECC" w:rsidRPr="00B36B04" w:rsidRDefault="00B12ECC" w:rsidP="00C57D07">
      <w:pPr>
        <w:pStyle w:val="Heading1"/>
        <w:rPr>
          <w:lang w:val="sr-Cyrl-RS"/>
        </w:rPr>
      </w:pPr>
      <w:bookmarkStart w:id="12" w:name="_Toc320534785"/>
      <w:bookmarkStart w:id="13" w:name="_Toc449277899"/>
      <w:r w:rsidRPr="00B36B04">
        <w:rPr>
          <w:lang w:val="sr-Cyrl-RS"/>
        </w:rPr>
        <w:lastRenderedPageBreak/>
        <w:t xml:space="preserve"> ЗАКЉУЧАК</w:t>
      </w:r>
      <w:bookmarkEnd w:id="12"/>
      <w:bookmarkEnd w:id="13"/>
    </w:p>
    <w:p w14:paraId="18F62A83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t>xxxxxxxxxxxxxxxxxxxxxxxxxxxxxxxxxxxxxxxxxxxxxxxxxxxxxxxxxxxxxxxxxxxxxxxxxxxxxxxxxxxxxxxxxxxxxxxxxxxxxxxxxxxxxxxxxxxxxxxxxxxxxxxxxxxxxxxxxxxxxxxxxxxxxxxxxxxxxxxxxxxxxxxxxxxxxxxxxxxxxxxxxxxxxxxxxxxxxxxxxxxxxxxxxxxxxxxxxxx</w:t>
      </w:r>
    </w:p>
    <w:p w14:paraId="36C99891" w14:textId="77777777" w:rsidR="00B12ECC" w:rsidRPr="00B36B04" w:rsidRDefault="00B12ECC" w:rsidP="000D546D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6EEEB642" w14:textId="77777777" w:rsidR="00B12ECC" w:rsidRPr="00B36B04" w:rsidRDefault="00B12ECC" w:rsidP="000D546D">
      <w:pPr>
        <w:rPr>
          <w:lang w:val="sr-Cyrl-RS"/>
        </w:rPr>
        <w:sectPr w:rsidR="00B12ECC" w:rsidRPr="00B36B04" w:rsidSect="0086350D">
          <w:headerReference w:type="default" r:id="rId9"/>
          <w:footerReference w:type="default" r:id="rId10"/>
          <w:pgSz w:w="11907" w:h="16840" w:code="9"/>
          <w:pgMar w:top="1417" w:right="1417" w:bottom="1417" w:left="1417" w:header="862" w:footer="454" w:gutter="0"/>
          <w:pgNumType w:start="1"/>
          <w:cols w:space="720"/>
          <w:docGrid w:linePitch="360"/>
        </w:sectPr>
      </w:pPr>
    </w:p>
    <w:p w14:paraId="56D2FC09" w14:textId="77777777" w:rsidR="00B12ECC" w:rsidRPr="00B36B04" w:rsidRDefault="00B12ECC" w:rsidP="00C57D07">
      <w:pPr>
        <w:pStyle w:val="Heading1"/>
        <w:rPr>
          <w:lang w:val="sr-Cyrl-RS"/>
        </w:rPr>
      </w:pPr>
      <w:bookmarkStart w:id="14" w:name="_Toc320534786"/>
      <w:bookmarkStart w:id="15" w:name="_Toc449277900"/>
      <w:r w:rsidRPr="00B36B04">
        <w:rPr>
          <w:lang w:val="sr-Cyrl-RS"/>
        </w:rPr>
        <w:lastRenderedPageBreak/>
        <w:t xml:space="preserve"> ИНДЕКС ПОЈМОВА</w:t>
      </w:r>
      <w:bookmarkEnd w:id="14"/>
      <w:bookmarkEnd w:id="15"/>
    </w:p>
    <w:p w14:paraId="771BBB0F" w14:textId="77777777" w:rsidR="00B12ECC" w:rsidRPr="00B36B04" w:rsidRDefault="00B12ECC" w:rsidP="00F32848">
      <w:pPr>
        <w:rPr>
          <w:lang w:val="sr-Cyrl-RS"/>
        </w:rPr>
      </w:pPr>
    </w:p>
    <w:p w14:paraId="7DE42DD3" w14:textId="77777777" w:rsidR="00B12ECC" w:rsidRPr="00B36B04" w:rsidRDefault="00B12ECC" w:rsidP="000D546D">
      <w:pPr>
        <w:rPr>
          <w:lang w:val="sr-Cyrl-RS"/>
        </w:rPr>
      </w:pPr>
    </w:p>
    <w:p w14:paraId="35BEEFC3" w14:textId="77777777" w:rsidR="00B12ECC" w:rsidRPr="00B36B04" w:rsidRDefault="00B12ECC" w:rsidP="000D546D">
      <w:pPr>
        <w:rPr>
          <w:lang w:val="sr-Cyrl-RS"/>
        </w:rPr>
      </w:pPr>
    </w:p>
    <w:p w14:paraId="7900EC45" w14:textId="77777777" w:rsidR="00B12ECC" w:rsidRPr="00B36B04" w:rsidRDefault="00B12ECC" w:rsidP="000D546D">
      <w:pPr>
        <w:rPr>
          <w:lang w:val="sr-Cyrl-RS"/>
        </w:rPr>
      </w:pPr>
    </w:p>
    <w:p w14:paraId="33750A81" w14:textId="77777777" w:rsidR="00B12ECC" w:rsidRPr="00B36B04" w:rsidRDefault="00B12ECC" w:rsidP="000D546D">
      <w:pPr>
        <w:rPr>
          <w:lang w:val="sr-Cyrl-RS"/>
        </w:rPr>
      </w:pPr>
    </w:p>
    <w:p w14:paraId="2C20BF05" w14:textId="77777777" w:rsidR="00B12ECC" w:rsidRPr="00B36B04" w:rsidRDefault="00B12ECC" w:rsidP="000D546D">
      <w:pPr>
        <w:rPr>
          <w:lang w:val="sr-Cyrl-RS"/>
        </w:rPr>
      </w:pPr>
    </w:p>
    <w:p w14:paraId="7F4CF994" w14:textId="77777777" w:rsidR="00B12ECC" w:rsidRPr="00B36B04" w:rsidRDefault="00B12ECC" w:rsidP="000D546D">
      <w:pPr>
        <w:rPr>
          <w:lang w:val="sr-Cyrl-RS"/>
        </w:rPr>
      </w:pPr>
    </w:p>
    <w:p w14:paraId="470FB001" w14:textId="77777777" w:rsidR="00B12ECC" w:rsidRPr="00B36B04" w:rsidRDefault="00B12ECC" w:rsidP="00BD0002">
      <w:pPr>
        <w:rPr>
          <w:szCs w:val="24"/>
          <w:lang w:val="sr-Cyrl-RS"/>
        </w:rPr>
      </w:pPr>
    </w:p>
    <w:p w14:paraId="3FDFFF57" w14:textId="77777777" w:rsidR="00B12ECC" w:rsidRPr="00B36B04" w:rsidRDefault="00B12ECC" w:rsidP="009A0E2F">
      <w:pPr>
        <w:rPr>
          <w:lang w:val="sr-Cyrl-RS"/>
        </w:rPr>
      </w:pPr>
      <w:bookmarkStart w:id="16" w:name="_Toc320534787"/>
    </w:p>
    <w:p w14:paraId="0F537271" w14:textId="77777777" w:rsidR="00B12ECC" w:rsidRPr="00B36B04" w:rsidRDefault="00B12ECC" w:rsidP="009A0E2F">
      <w:pPr>
        <w:rPr>
          <w:lang w:val="sr-Cyrl-RS"/>
        </w:rPr>
      </w:pPr>
    </w:p>
    <w:p w14:paraId="0F5A179F" w14:textId="77777777" w:rsidR="00B12ECC" w:rsidRPr="00B36B04" w:rsidRDefault="00B12ECC" w:rsidP="009A0E2F">
      <w:pPr>
        <w:rPr>
          <w:lang w:val="sr-Cyrl-RS"/>
        </w:rPr>
      </w:pPr>
    </w:p>
    <w:p w14:paraId="0E48D594" w14:textId="77777777" w:rsidR="00B12ECC" w:rsidRPr="00B36B04" w:rsidRDefault="00B12ECC" w:rsidP="009A0E2F">
      <w:pPr>
        <w:rPr>
          <w:lang w:val="sr-Cyrl-RS"/>
        </w:rPr>
      </w:pPr>
    </w:p>
    <w:p w14:paraId="1B3645B1" w14:textId="77777777" w:rsidR="00B12ECC" w:rsidRPr="00B36B04" w:rsidRDefault="00B12ECC" w:rsidP="009A0E2F">
      <w:pPr>
        <w:rPr>
          <w:lang w:val="sr-Cyrl-RS"/>
        </w:rPr>
      </w:pPr>
    </w:p>
    <w:p w14:paraId="0C1C5040" w14:textId="77777777" w:rsidR="00B12ECC" w:rsidRPr="00B36B04" w:rsidRDefault="00B12ECC" w:rsidP="009A0E2F">
      <w:pPr>
        <w:rPr>
          <w:lang w:val="sr-Cyrl-RS"/>
        </w:rPr>
      </w:pPr>
    </w:p>
    <w:p w14:paraId="353F5C86" w14:textId="77777777" w:rsidR="00B12ECC" w:rsidRPr="00B36B04" w:rsidRDefault="00B12ECC" w:rsidP="009A0E2F">
      <w:pPr>
        <w:rPr>
          <w:lang w:val="sr-Cyrl-RS"/>
        </w:rPr>
      </w:pPr>
    </w:p>
    <w:p w14:paraId="5ACD6023" w14:textId="77777777" w:rsidR="00B12ECC" w:rsidRPr="00B36B04" w:rsidRDefault="00B12ECC" w:rsidP="009A0E2F">
      <w:pPr>
        <w:rPr>
          <w:lang w:val="sr-Cyrl-RS"/>
        </w:rPr>
      </w:pPr>
    </w:p>
    <w:p w14:paraId="13EE084B" w14:textId="77777777" w:rsidR="00B12ECC" w:rsidRPr="00B36B04" w:rsidRDefault="00B12ECC" w:rsidP="009A0E2F">
      <w:pPr>
        <w:rPr>
          <w:lang w:val="sr-Cyrl-RS"/>
        </w:rPr>
      </w:pPr>
    </w:p>
    <w:p w14:paraId="2DC0D61A" w14:textId="77777777" w:rsidR="00B12ECC" w:rsidRPr="00B36B04" w:rsidRDefault="00B12ECC" w:rsidP="009A0E2F">
      <w:pPr>
        <w:rPr>
          <w:lang w:val="sr-Cyrl-RS"/>
        </w:rPr>
      </w:pPr>
    </w:p>
    <w:p w14:paraId="59E26767" w14:textId="77777777" w:rsidR="00B12ECC" w:rsidRPr="00B36B04" w:rsidRDefault="00B12ECC" w:rsidP="009A0E2F">
      <w:pPr>
        <w:rPr>
          <w:lang w:val="sr-Cyrl-RS"/>
        </w:rPr>
      </w:pPr>
      <w:r w:rsidRPr="00B36B04">
        <w:rPr>
          <w:lang w:val="sr-Cyrl-RS"/>
        </w:rPr>
        <w:br w:type="page"/>
      </w:r>
    </w:p>
    <w:p w14:paraId="5DA5D0F4" w14:textId="77777777" w:rsidR="00B12ECC" w:rsidRPr="00B36B04" w:rsidRDefault="00B12ECC" w:rsidP="00C57D07">
      <w:pPr>
        <w:pStyle w:val="Heading1"/>
        <w:rPr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3D4E081E" w14:textId="77777777" w:rsidR="00B12ECC" w:rsidRPr="00B36B04" w:rsidRDefault="00B12ECC" w:rsidP="00C57D07">
      <w:pPr>
        <w:pStyle w:val="Heading1"/>
        <w:rPr>
          <w:lang w:val="sr-Cyrl-RS"/>
        </w:rPr>
      </w:pPr>
      <w:bookmarkStart w:id="17" w:name="_Toc449277901"/>
      <w:r w:rsidRPr="00B36B04">
        <w:rPr>
          <w:lang w:val="sr-Cyrl-RS"/>
        </w:rPr>
        <w:lastRenderedPageBreak/>
        <w:t xml:space="preserve"> ЛИТЕРАТУРА</w:t>
      </w:r>
      <w:bookmarkEnd w:id="16"/>
      <w:bookmarkEnd w:id="17"/>
    </w:p>
    <w:p w14:paraId="759A3AD1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[1] Б. Раковић, </w:t>
      </w:r>
      <w:r w:rsidRPr="00B36B04">
        <w:rPr>
          <w:i/>
          <w:lang w:val="sr-Cyrl-RS"/>
        </w:rPr>
        <w:t>Електроника – Линеарна интегрисана кола</w:t>
      </w:r>
      <w:r w:rsidRPr="00B36B04">
        <w:rPr>
          <w:lang w:val="sr-Cyrl-RS"/>
        </w:rPr>
        <w:t>, Грађевинска књига, Београд, 1983.</w:t>
      </w:r>
    </w:p>
    <w:p w14:paraId="38CF4E8D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[2]D. Davis, E. Patronis Jr, </w:t>
      </w:r>
      <w:r w:rsidRPr="00B36B04">
        <w:rPr>
          <w:i/>
          <w:lang w:val="sr-Cyrl-RS"/>
        </w:rPr>
        <w:t>Sound system Engineering,</w:t>
      </w:r>
      <w:r w:rsidRPr="00B36B04">
        <w:rPr>
          <w:lang w:val="sr-Cyrl-RS"/>
        </w:rPr>
        <w:t>pp. 202-212, Focal Press, 2006.</w:t>
      </w:r>
    </w:p>
    <w:p w14:paraId="04053CFC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 xml:space="preserve">[3] S.H. Linkwits, "Active Crossover Networks for Noncoincident Drivers", </w:t>
      </w:r>
      <w:r w:rsidRPr="00B36B04">
        <w:rPr>
          <w:i/>
          <w:lang w:val="sr-Cyrl-RS"/>
        </w:rPr>
        <w:t>J. Audio Eng. Soc.</w:t>
      </w:r>
      <w:r w:rsidRPr="00B36B04">
        <w:rPr>
          <w:lang w:val="sr-Cyrl-RS"/>
        </w:rPr>
        <w:t>,  vol. 24, no. 1, pp. 2-8, 1976.</w:t>
      </w:r>
    </w:p>
    <w:p w14:paraId="58014724" w14:textId="77777777" w:rsidR="00B12ECC" w:rsidRPr="00B36B04" w:rsidRDefault="00B12ECC" w:rsidP="00F32848">
      <w:pPr>
        <w:pStyle w:val="Osnovnitekst"/>
        <w:rPr>
          <w:lang w:val="sr-Cyrl-RS"/>
        </w:rPr>
      </w:pPr>
      <w:r w:rsidRPr="00B36B04">
        <w:rPr>
          <w:lang w:val="sr-Cyrl-RS"/>
        </w:rPr>
        <w:t>[4]</w:t>
      </w:r>
      <w:r w:rsidRPr="00B36B04">
        <w:rPr>
          <w:iCs/>
          <w:lang w:val="sr-Cyrl-RS"/>
        </w:rPr>
        <w:t>J.J. Lopez, B. Pueo and M. Cobos</w:t>
      </w:r>
      <w:r w:rsidRPr="00B36B04">
        <w:rPr>
          <w:lang w:val="sr-Cyrl-RS"/>
        </w:rPr>
        <w:t xml:space="preserve">, “Conventional and distributed mode loudspeaker arrays for the application of wave-field synthesis to video conference” </w:t>
      </w:r>
      <w:r w:rsidRPr="00B36B04">
        <w:rPr>
          <w:i/>
          <w:iCs/>
          <w:lang w:val="sr-Cyrl-RS"/>
        </w:rPr>
        <w:t>124th Conv. Audio Eng. Soc.</w:t>
      </w:r>
      <w:r w:rsidRPr="00B36B04">
        <w:rPr>
          <w:lang w:val="sr-Cyrl-RS"/>
        </w:rPr>
        <w:t>,Amsterdam, May 2008.</w:t>
      </w:r>
    </w:p>
    <w:p w14:paraId="441327BD" w14:textId="77777777" w:rsidR="00B12ECC" w:rsidRPr="00B36B04" w:rsidRDefault="00B12ECC" w:rsidP="00F32848">
      <w:pPr>
        <w:pStyle w:val="Osnovnitekst"/>
        <w:jc w:val="left"/>
        <w:rPr>
          <w:lang w:val="sr-Cyrl-RS"/>
        </w:rPr>
      </w:pPr>
      <w:r w:rsidRPr="00B36B04">
        <w:rPr>
          <w:lang w:val="sr-Cyrl-RS"/>
        </w:rPr>
        <w:t>[5] J. Murray, „</w:t>
      </w:r>
      <w:r w:rsidRPr="00B36B04">
        <w:rPr>
          <w:bCs/>
          <w:color w:val="222222"/>
          <w:shd w:val="clear" w:color="auto" w:fill="FAFAFA"/>
          <w:lang w:val="sr-Cyrl-RS"/>
        </w:rPr>
        <w:t>A Primer On Ethernet Cabling For Digital Audio</w:t>
      </w:r>
      <w:r w:rsidRPr="00B36B04">
        <w:rPr>
          <w:lang w:val="sr-Cyrl-RS"/>
        </w:rPr>
        <w:t xml:space="preserve">” </w:t>
      </w:r>
      <w:hyperlink r:id="rId11" w:history="1">
        <w:r w:rsidRPr="00B36B04">
          <w:rPr>
            <w:rStyle w:val="Hyperlink"/>
            <w:lang w:val="sr-Cyrl-RS"/>
          </w:rPr>
          <w:t>http://www.prosoundweb.com/article/a_primer_on_ethernet_cabling_for_digital_audio/</w:t>
        </w:r>
      </w:hyperlink>
      <w:r w:rsidRPr="00B36B04">
        <w:rPr>
          <w:lang w:val="sr-Cyrl-RS"/>
        </w:rPr>
        <w:t>, преузето: април 2016.</w:t>
      </w:r>
    </w:p>
    <w:p w14:paraId="2DE85A93" w14:textId="77777777" w:rsidR="00B12ECC" w:rsidRPr="00B36B04" w:rsidRDefault="00B12ECC">
      <w:pPr>
        <w:spacing w:before="0" w:line="276" w:lineRule="auto"/>
        <w:ind w:firstLine="0"/>
        <w:jc w:val="left"/>
        <w:rPr>
          <w:bCs/>
          <w:color w:val="000000"/>
          <w:szCs w:val="24"/>
          <w:lang w:val="sr-Cyrl-RS"/>
        </w:rPr>
      </w:pPr>
      <w:r w:rsidRPr="00B36B04">
        <w:rPr>
          <w:bCs/>
          <w:color w:val="000000"/>
          <w:szCs w:val="24"/>
          <w:lang w:val="sr-Cyrl-RS"/>
        </w:rPr>
        <w:br w:type="page"/>
      </w:r>
    </w:p>
    <w:p w14:paraId="45E775DF" w14:textId="77777777" w:rsidR="00B12ECC" w:rsidRPr="00B36B04" w:rsidRDefault="00B12ECC" w:rsidP="009B0648">
      <w:pPr>
        <w:widowControl w:val="0"/>
        <w:autoSpaceDE w:val="0"/>
        <w:autoSpaceDN w:val="0"/>
        <w:adjustRightInd w:val="0"/>
        <w:spacing w:after="120"/>
        <w:ind w:left="360" w:hanging="360"/>
        <w:rPr>
          <w:bCs/>
          <w:color w:val="000000"/>
          <w:szCs w:val="24"/>
          <w:lang w:val="sr-Cyrl-RS"/>
        </w:rPr>
        <w:sectPr w:rsidR="00B12ECC" w:rsidRPr="00B36B04" w:rsidSect="0086350D">
          <w:type w:val="continuous"/>
          <w:pgSz w:w="11907" w:h="16840" w:code="9"/>
          <w:pgMar w:top="1440" w:right="1440" w:bottom="1440" w:left="1440" w:header="862" w:footer="1440" w:gutter="0"/>
          <w:cols w:space="720"/>
          <w:docGrid w:linePitch="360"/>
        </w:sectPr>
      </w:pPr>
    </w:p>
    <w:p w14:paraId="5BA1B5E4" w14:textId="77777777" w:rsidR="00B12ECC" w:rsidRPr="00B36B04" w:rsidRDefault="00B12ECC" w:rsidP="00C57D07">
      <w:pPr>
        <w:pStyle w:val="Heading1"/>
        <w:rPr>
          <w:lang w:val="sr-Cyrl-RS"/>
        </w:rPr>
      </w:pPr>
      <w:bookmarkStart w:id="18" w:name="_Toc449277902"/>
      <w:r w:rsidRPr="00B36B04">
        <w:rPr>
          <w:lang w:val="sr-Cyrl-RS"/>
        </w:rPr>
        <w:lastRenderedPageBreak/>
        <w:t xml:space="preserve"> Прилози</w:t>
      </w:r>
      <w:bookmarkEnd w:id="18"/>
    </w:p>
    <w:p w14:paraId="65CBC969" w14:textId="77777777" w:rsidR="00B12ECC" w:rsidRPr="00B36B04" w:rsidRDefault="00B12ECC" w:rsidP="0046357C">
      <w:pPr>
        <w:rPr>
          <w:lang w:val="sr-Cyrl-RS"/>
        </w:rPr>
      </w:pPr>
    </w:p>
    <w:p w14:paraId="55FABC53" w14:textId="77777777" w:rsidR="00B12ECC" w:rsidRPr="00B36B04" w:rsidRDefault="00B12ECC" w:rsidP="0046357C">
      <w:pPr>
        <w:rPr>
          <w:lang w:val="sr-Cyrl-RS"/>
        </w:rPr>
      </w:pPr>
    </w:p>
    <w:p w14:paraId="0F17ADAC" w14:textId="77777777" w:rsidR="00B12ECC" w:rsidRPr="00B36B04" w:rsidRDefault="00B12ECC" w:rsidP="00B23467">
      <w:pPr>
        <w:rPr>
          <w:lang w:val="sr-Cyrl-RS"/>
        </w:rPr>
      </w:pPr>
    </w:p>
    <w:p w14:paraId="1A6E5A15" w14:textId="77777777" w:rsidR="00B12ECC" w:rsidRPr="00B36B04" w:rsidRDefault="00B12ECC" w:rsidP="00B23467">
      <w:pPr>
        <w:rPr>
          <w:lang w:val="sr-Cyrl-RS"/>
        </w:rPr>
        <w:sectPr w:rsidR="00B12ECC" w:rsidRPr="00B36B04" w:rsidSect="0086350D">
          <w:headerReference w:type="default" r:id="rId12"/>
          <w:type w:val="continuous"/>
          <w:pgSz w:w="11907" w:h="16840" w:code="9"/>
          <w:pgMar w:top="1440" w:right="1440" w:bottom="1440" w:left="1440" w:header="862" w:footer="1440" w:gutter="0"/>
          <w:cols w:num="2" w:space="720"/>
          <w:docGrid w:linePitch="360"/>
        </w:sectPr>
      </w:pPr>
    </w:p>
    <w:p w14:paraId="16828CC2" w14:textId="77777777" w:rsidR="00B12ECC" w:rsidRPr="00B36B04" w:rsidRDefault="00B12ECC" w:rsidP="0046357C">
      <w:pPr>
        <w:pStyle w:val="Heading1"/>
        <w:rPr>
          <w:lang w:val="sr-Cyrl-RS"/>
        </w:rPr>
      </w:pPr>
      <w:r w:rsidRPr="00B36B04">
        <w:rPr>
          <w:lang w:val="sr-Cyrl-RS"/>
        </w:rPr>
        <w:lastRenderedPageBreak/>
        <w:t xml:space="preserve"> изјава о академскoј честитости</w:t>
      </w:r>
    </w:p>
    <w:p w14:paraId="295E99A3" w14:textId="77777777" w:rsidR="00B12ECC" w:rsidRPr="00B36B04" w:rsidRDefault="00B12ECC" w:rsidP="00380A8F">
      <w:pPr>
        <w:spacing w:before="47"/>
        <w:jc w:val="center"/>
        <w:rPr>
          <w:b/>
          <w:spacing w:val="30"/>
          <w:szCs w:val="24"/>
          <w:lang w:val="sr-Cyrl-RS"/>
        </w:rPr>
      </w:pPr>
    </w:p>
    <w:p w14:paraId="2D38CDAB" w14:textId="77777777" w:rsidR="00B12ECC" w:rsidRPr="00B36B04" w:rsidRDefault="00B12ECC" w:rsidP="00AA37F3">
      <w:pPr>
        <w:spacing w:before="47"/>
        <w:ind w:firstLine="0"/>
        <w:jc w:val="center"/>
        <w:rPr>
          <w:b/>
          <w:sz w:val="28"/>
          <w:szCs w:val="28"/>
          <w:lang w:val="sr-Cyrl-RS"/>
        </w:rPr>
      </w:pPr>
      <w:r w:rsidRPr="00B36B04">
        <w:rPr>
          <w:b/>
          <w:spacing w:val="30"/>
          <w:sz w:val="28"/>
          <w:szCs w:val="28"/>
          <w:lang w:val="sr-Cyrl-RS"/>
        </w:rPr>
        <w:t>ИЗ</w:t>
      </w:r>
      <w:r w:rsidRPr="00B36B04">
        <w:rPr>
          <w:b/>
          <w:spacing w:val="34"/>
          <w:sz w:val="28"/>
          <w:szCs w:val="28"/>
          <w:lang w:val="sr-Cyrl-RS"/>
        </w:rPr>
        <w:t>Ј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2"/>
          <w:sz w:val="28"/>
          <w:szCs w:val="28"/>
          <w:lang w:val="sr-Cyrl-RS"/>
        </w:rPr>
        <w:t>В</w:t>
      </w:r>
      <w:r w:rsidRPr="00B36B04">
        <w:rPr>
          <w:b/>
          <w:sz w:val="28"/>
          <w:szCs w:val="28"/>
          <w:lang w:val="sr-Cyrl-RS"/>
        </w:rPr>
        <w:t>А</w:t>
      </w:r>
      <w:r w:rsidRPr="00B36B04">
        <w:rPr>
          <w:b/>
          <w:spacing w:val="62"/>
          <w:sz w:val="28"/>
          <w:szCs w:val="28"/>
          <w:lang w:val="sr-Cyrl-RS"/>
        </w:rPr>
        <w:t xml:space="preserve"> </w:t>
      </w:r>
      <w:r w:rsidRPr="00B36B04">
        <w:rPr>
          <w:b/>
          <w:sz w:val="28"/>
          <w:szCs w:val="28"/>
          <w:lang w:val="sr-Cyrl-RS"/>
        </w:rPr>
        <w:t>О</w:t>
      </w:r>
      <w:r w:rsidRPr="00B36B04">
        <w:rPr>
          <w:b/>
          <w:spacing w:val="64"/>
          <w:sz w:val="28"/>
          <w:szCs w:val="28"/>
          <w:lang w:val="sr-Cyrl-RS"/>
        </w:rPr>
        <w:t xml:space="preserve"> </w:t>
      </w:r>
      <w:r w:rsidRPr="00B36B04">
        <w:rPr>
          <w:b/>
          <w:spacing w:val="32"/>
          <w:sz w:val="28"/>
          <w:szCs w:val="28"/>
          <w:lang w:val="sr-Cyrl-RS"/>
        </w:rPr>
        <w:t>А</w:t>
      </w:r>
      <w:r w:rsidRPr="00B36B04">
        <w:rPr>
          <w:b/>
          <w:spacing w:val="33"/>
          <w:sz w:val="28"/>
          <w:szCs w:val="28"/>
          <w:lang w:val="sr-Cyrl-RS"/>
        </w:rPr>
        <w:t>К</w:t>
      </w:r>
      <w:r w:rsidRPr="00B36B04">
        <w:rPr>
          <w:b/>
          <w:spacing w:val="30"/>
          <w:sz w:val="28"/>
          <w:szCs w:val="28"/>
          <w:lang w:val="sr-Cyrl-RS"/>
        </w:rPr>
        <w:t>А</w:t>
      </w:r>
      <w:r w:rsidRPr="00B36B04">
        <w:rPr>
          <w:b/>
          <w:spacing w:val="31"/>
          <w:sz w:val="28"/>
          <w:szCs w:val="28"/>
          <w:lang w:val="sr-Cyrl-RS"/>
        </w:rPr>
        <w:t>ДЕМ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КО</w:t>
      </w:r>
      <w:r w:rsidRPr="00B36B04">
        <w:rPr>
          <w:b/>
          <w:sz w:val="28"/>
          <w:szCs w:val="28"/>
          <w:lang w:val="sr-Cyrl-RS"/>
        </w:rPr>
        <w:t>Ј</w:t>
      </w:r>
      <w:r w:rsidRPr="00B36B04">
        <w:rPr>
          <w:b/>
          <w:spacing w:val="63"/>
          <w:sz w:val="28"/>
          <w:szCs w:val="28"/>
          <w:lang w:val="sr-Cyrl-RS"/>
        </w:rPr>
        <w:t xml:space="preserve"> </w:t>
      </w:r>
      <w:r w:rsidRPr="00B36B04">
        <w:rPr>
          <w:b/>
          <w:spacing w:val="34"/>
          <w:sz w:val="28"/>
          <w:szCs w:val="28"/>
          <w:lang w:val="sr-Cyrl-RS"/>
        </w:rPr>
        <w:t>Ч</w:t>
      </w:r>
      <w:r w:rsidRPr="00B36B04">
        <w:rPr>
          <w:b/>
          <w:spacing w:val="31"/>
          <w:sz w:val="28"/>
          <w:szCs w:val="28"/>
          <w:lang w:val="sr-Cyrl-RS"/>
        </w:rPr>
        <w:t>Е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0"/>
          <w:sz w:val="28"/>
          <w:szCs w:val="28"/>
          <w:lang w:val="sr-Cyrl-RS"/>
        </w:rPr>
        <w:t>И</w:t>
      </w:r>
      <w:r w:rsidRPr="00B36B04">
        <w:rPr>
          <w:b/>
          <w:spacing w:val="31"/>
          <w:sz w:val="28"/>
          <w:szCs w:val="28"/>
          <w:lang w:val="sr-Cyrl-RS"/>
        </w:rPr>
        <w:t>Т</w:t>
      </w:r>
      <w:r w:rsidRPr="00B36B04">
        <w:rPr>
          <w:b/>
          <w:spacing w:val="33"/>
          <w:sz w:val="28"/>
          <w:szCs w:val="28"/>
          <w:lang w:val="sr-Cyrl-RS"/>
        </w:rPr>
        <w:t>О</w:t>
      </w:r>
      <w:r w:rsidRPr="00B36B04">
        <w:rPr>
          <w:b/>
          <w:spacing w:val="30"/>
          <w:sz w:val="28"/>
          <w:szCs w:val="28"/>
          <w:lang w:val="sr-Cyrl-RS"/>
        </w:rPr>
        <w:t>С</w:t>
      </w:r>
      <w:r w:rsidRPr="00B36B04">
        <w:rPr>
          <w:b/>
          <w:spacing w:val="33"/>
          <w:sz w:val="28"/>
          <w:szCs w:val="28"/>
          <w:lang w:val="sr-Cyrl-RS"/>
        </w:rPr>
        <w:t>Т</w:t>
      </w:r>
      <w:r w:rsidRPr="00B36B04">
        <w:rPr>
          <w:b/>
          <w:sz w:val="28"/>
          <w:szCs w:val="28"/>
          <w:lang w:val="sr-Cyrl-RS"/>
        </w:rPr>
        <w:t>И</w:t>
      </w:r>
    </w:p>
    <w:p w14:paraId="7736EF96" w14:textId="77777777" w:rsidR="00B12ECC" w:rsidRPr="00B36B04" w:rsidRDefault="00B12ECC" w:rsidP="00380A8F">
      <w:pPr>
        <w:jc w:val="center"/>
        <w:rPr>
          <w:b/>
          <w:lang w:val="sr-Cyrl-R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3349"/>
        <w:gridCol w:w="5678"/>
      </w:tblGrid>
      <w:tr w:rsidR="00B12ECC" w:rsidRPr="00B36B04" w14:paraId="4C6AF127" w14:textId="77777777" w:rsidTr="00380A8F">
        <w:trPr>
          <w:trHeight w:val="720"/>
        </w:trPr>
        <w:tc>
          <w:tcPr>
            <w:tcW w:w="3468" w:type="dxa"/>
            <w:vAlign w:val="center"/>
          </w:tcPr>
          <w:p w14:paraId="11923EDD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pacing w:val="-1"/>
                <w:szCs w:val="24"/>
                <w:lang w:val="sr-Cyrl-RS"/>
              </w:rPr>
              <w:t>Студент (име, име једног родитеља и презиме):</w:t>
            </w:r>
          </w:p>
        </w:tc>
        <w:tc>
          <w:tcPr>
            <w:tcW w:w="6102" w:type="dxa"/>
            <w:tcBorders>
              <w:bottom w:val="single" w:sz="4" w:space="0" w:color="auto"/>
            </w:tcBorders>
          </w:tcPr>
          <w:p w14:paraId="32825105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  <w:tr w:rsidR="00B12ECC" w:rsidRPr="00B36B04" w14:paraId="1B61B2B1" w14:textId="77777777" w:rsidTr="00DF03DC">
        <w:trPr>
          <w:trHeight w:val="478"/>
        </w:trPr>
        <w:tc>
          <w:tcPr>
            <w:tcW w:w="3468" w:type="dxa"/>
            <w:vAlign w:val="center"/>
          </w:tcPr>
          <w:p w14:paraId="3DB231D2" w14:textId="77777777" w:rsidR="00B12ECC" w:rsidRPr="00B36B04" w:rsidRDefault="00B12ECC" w:rsidP="00DF03DC">
            <w:pPr>
              <w:jc w:val="right"/>
              <w:rPr>
                <w:b/>
                <w:szCs w:val="24"/>
                <w:lang w:val="sr-Cyrl-RS"/>
              </w:rPr>
            </w:pPr>
            <w:r w:rsidRPr="00B36B04">
              <w:rPr>
                <w:b/>
                <w:szCs w:val="24"/>
                <w:lang w:val="sr-Cyrl-RS"/>
              </w:rPr>
              <w:t>Број индекса:</w:t>
            </w:r>
          </w:p>
        </w:tc>
        <w:tc>
          <w:tcPr>
            <w:tcW w:w="6102" w:type="dxa"/>
            <w:tcBorders>
              <w:top w:val="single" w:sz="4" w:space="0" w:color="auto"/>
              <w:bottom w:val="single" w:sz="4" w:space="0" w:color="auto"/>
            </w:tcBorders>
          </w:tcPr>
          <w:p w14:paraId="782E1828" w14:textId="77777777" w:rsidR="00B12ECC" w:rsidRPr="00B36B04" w:rsidRDefault="00B12ECC" w:rsidP="00DF03DC">
            <w:pPr>
              <w:jc w:val="center"/>
              <w:rPr>
                <w:b/>
                <w:szCs w:val="24"/>
                <w:lang w:val="sr-Cyrl-RS"/>
              </w:rPr>
            </w:pPr>
          </w:p>
        </w:tc>
      </w:tr>
    </w:tbl>
    <w:p w14:paraId="0E10E308" w14:textId="77777777" w:rsidR="00B12ECC" w:rsidRPr="00B36B04" w:rsidRDefault="00B12ECC" w:rsidP="00380A8F">
      <w:pPr>
        <w:pStyle w:val="BodyText"/>
        <w:spacing w:before="66"/>
        <w:ind w:left="0" w:firstLine="0"/>
        <w:jc w:val="both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lang w:val="sr-Cyrl-RS"/>
        </w:rPr>
        <w:t xml:space="preserve">Под пуном моралном, материјалном, дисциплинском и кривичном одговорношћу изјављујем да је </w:t>
      </w:r>
      <w:r w:rsidRPr="00B36B04">
        <w:rPr>
          <w:rFonts w:ascii="Times New Roman" w:hAnsi="Times New Roman"/>
          <w:spacing w:val="-1"/>
          <w:lang w:val="sr-Cyrl-RS"/>
        </w:rPr>
        <w:t>завршни рад</w:t>
      </w:r>
      <w:r w:rsidRPr="00B36B04">
        <w:rPr>
          <w:rFonts w:ascii="Times New Roman" w:hAnsi="Times New Roman"/>
          <w:lang w:val="sr-Cyrl-RS"/>
        </w:rPr>
        <w:t>,</w:t>
      </w:r>
      <w:r w:rsidRPr="00B36B04">
        <w:rPr>
          <w:rFonts w:ascii="Times New Roman" w:hAnsi="Times New Roman"/>
          <w:spacing w:val="-1"/>
          <w:lang w:val="sr-Cyrl-RS"/>
        </w:rPr>
        <w:t xml:space="preserve"> под насловом:</w:t>
      </w:r>
    </w:p>
    <w:p w14:paraId="38E25C42" w14:textId="77777777" w:rsidR="00B12ECC" w:rsidRPr="00B36B04" w:rsidRDefault="00B12ECC" w:rsidP="00380A8F">
      <w:pPr>
        <w:spacing w:line="20" w:lineRule="atLeast"/>
        <w:ind w:firstLine="0"/>
        <w:rPr>
          <w:szCs w:val="24"/>
          <w:lang w:val="sr-Cyrl-RS"/>
        </w:rPr>
      </w:pPr>
    </w:p>
    <w:p w14:paraId="5EFA2C3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05A983C6" wp14:editId="5330FEA6">
                <wp:extent cx="6019800" cy="102870"/>
                <wp:effectExtent l="9525" t="0" r="9525" b="0"/>
                <wp:docPr id="5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6" name="Group 4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7" name="Freeform 5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25BAFF4E" id="Group 3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">
                <v:group id="Group 4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 id="Freeform 5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NV4cEA&#10;AADaAAAADwAAAGRycy9kb3ducmV2LnhtbESPQWvCQBSE74L/YXlCb7qxh1ZSN6EVhNpLNYq9PrLP&#10;7GL2bciuJv333UKhx2FmvmHW5ehacac+WM8KlosMBHHtteVGwem4na9AhIissfVMCr4pQFlMJ2vM&#10;tR/4QPcqNiJBOOSowMTY5VKG2pDDsPAdcfIuvncYk+wbqXscEty18jHLnqRDy2nBYEcbQ/W1ujkF&#10;wweaz7fzZodfWGGw+2rAvVXqYTa+voCINMb/8F/7XSt4ht8r6QbI4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BzVeH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3E7F0476" w14:textId="77777777" w:rsidR="00B12ECC" w:rsidRPr="00B36B04" w:rsidRDefault="007834D9" w:rsidP="00380A8F">
      <w:pPr>
        <w:spacing w:line="20" w:lineRule="atLeast"/>
        <w:ind w:firstLine="0"/>
        <w:rPr>
          <w:szCs w:val="24"/>
          <w:lang w:val="sr-Cyrl-RS"/>
        </w:rPr>
      </w:pPr>
      <w:r w:rsidRPr="00B36B04">
        <w:rPr>
          <w:noProof/>
          <w:szCs w:val="24"/>
          <w:lang w:val="sr-Cyrl-RS"/>
        </w:rPr>
        <mc:AlternateContent>
          <mc:Choice Requires="wpg">
            <w:drawing>
              <wp:inline distT="0" distB="0" distL="0" distR="0" wp14:anchorId="19A5F73B" wp14:editId="0F0A4C82">
                <wp:extent cx="6019800" cy="102870"/>
                <wp:effectExtent l="9525" t="0" r="9525" b="0"/>
                <wp:docPr id="2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flipV="1">
                          <a:off x="0" y="0"/>
                          <a:ext cx="6019800" cy="102870"/>
                          <a:chOff x="0" y="0"/>
                          <a:chExt cx="8908" cy="14"/>
                        </a:xfrm>
                      </wpg:grpSpPr>
                      <wpg:grpSp>
                        <wpg:cNvPr id="3" name="Group 7"/>
                        <wpg:cNvGrpSpPr>
                          <a:grpSpLocks/>
                        </wpg:cNvGrpSpPr>
                        <wpg:grpSpPr bwMode="auto">
                          <a:xfrm>
                            <a:off x="7" y="7"/>
                            <a:ext cx="8895" cy="2"/>
                            <a:chOff x="7" y="7"/>
                            <a:chExt cx="8895" cy="2"/>
                          </a:xfrm>
                        </wpg:grpSpPr>
                        <wps:wsp>
                          <wps:cNvPr id="4" name="Freeform 8"/>
                          <wps:cNvSpPr>
                            <a:spLocks/>
                          </wps:cNvSpPr>
                          <wps:spPr bwMode="auto">
                            <a:xfrm>
                              <a:off x="7" y="7"/>
                              <a:ext cx="8895" cy="2"/>
                            </a:xfrm>
                            <a:custGeom>
                              <a:avLst/>
                              <a:gdLst>
                                <a:gd name="T0" fmla="+- 0 7 7"/>
                                <a:gd name="T1" fmla="*/ T0 w 8895"/>
                                <a:gd name="T2" fmla="+- 0 8901 7"/>
                                <a:gd name="T3" fmla="*/ T2 w 8895"/>
                              </a:gdLst>
                              <a:ahLst/>
                              <a:cxnLst>
                                <a:cxn ang="0">
                                  <a:pos x="T1" y="0"/>
                                </a:cxn>
                                <a:cxn ang="0">
                                  <a:pos x="T3" y="0"/>
                                </a:cxn>
                              </a:cxnLst>
                              <a:rect l="0" t="0" r="r" b="b"/>
                              <a:pathLst>
                                <a:path w="8895">
                                  <a:moveTo>
                                    <a:pt x="0" y="0"/>
                                  </a:moveTo>
                                  <a:lnTo>
                                    <a:pt x="8894" y="0"/>
                                  </a:lnTo>
                                </a:path>
                              </a:pathLst>
                            </a:custGeom>
                            <a:noFill/>
                            <a:ln w="8632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3047F578" id="Group 6" o:spid="_x0000_s1026" style="width:474pt;height:8.1pt;flip:y;mso-position-horizontal-relative:char;mso-position-vertical-relative:line" coordsize="8908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">
                <v:group id="Group 7" o:spid="_x0000_s1027" style="position:absolute;left:7;top:7;width:8895;height:2" coordorigin="7,7" coordsize="8895,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Freeform 8" o:spid="_x0000_s1028" style="position:absolute;left:7;top:7;width:8895;height:2;visibility:visible;mso-wrap-style:square;v-text-anchor:top" coordsize="8895,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KHLlsEA&#10;AADaAAAADwAAAGRycy9kb3ducmV2LnhtbESPQWvCQBSE74L/YXlCb7qxlCKpm9AKQu2lGsVeH9ln&#10;djH7NmRXk/77bqHQ4zAz3zDrcnStuFMfrGcFy0UGgrj22nKj4HTczlcgQkTW2HomBd8UoCymkzXm&#10;2g98oHsVG5EgHHJUYGLscilDbchhWPiOOHkX3zuMSfaN1D0OCe5a+Zhlz9Kh5bRgsKONofpa3ZyC&#10;4QPN59t5s8MvrDDYfTXg3ir1MBtfX0BEGuN/+K/9rhU8we+VdANk8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Chy5bBAAAA2gAAAA8AAAAAAAAAAAAAAAAAmAIAAGRycy9kb3du&#10;cmV2LnhtbFBLBQYAAAAABAAEAPUAAACGAwAAAAA=&#10;" path="m,l8894,e" filled="f" strokeweight=".23978mm">
                    <v:path arrowok="t" o:connecttype="custom" o:connectlocs="0,0;8894,0" o:connectangles="0,0"/>
                  </v:shape>
                </v:group>
                <w10:anchorlock/>
              </v:group>
            </w:pict>
          </mc:Fallback>
        </mc:AlternateContent>
      </w:r>
    </w:p>
    <w:p w14:paraId="29DAEB7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резултат сопственог истраживачког рада;</w:t>
      </w:r>
    </w:p>
    <w:p w14:paraId="4E885B2C" w14:textId="39F66002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овaj рад, ни у целини, нити у деловима, нисам </w:t>
      </w:r>
      <w:r w:rsidR="00B36B04" w:rsidRPr="00B36B04">
        <w:rPr>
          <w:szCs w:val="24"/>
          <w:lang w:val="sr-Cyrl-RS"/>
        </w:rPr>
        <w:t>пријављивао</w:t>
      </w:r>
      <w:r w:rsidRPr="00B36B04">
        <w:rPr>
          <w:szCs w:val="24"/>
          <w:lang w:val="sr-Cyrl-RS"/>
        </w:rPr>
        <w:t>/ла на другим високошколским установама;</w:t>
      </w:r>
    </w:p>
    <w:p w14:paraId="601E7522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нисам повредио/ла ауторска права, нити злоупотребио/ла интелектуалну својину других лица;</w:t>
      </w:r>
    </w:p>
    <w:p w14:paraId="0B80848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рад и мишљења других аутора које сам користио/ла у овом раду назначио/ла или цитирао/ла у складу са Упутством;</w:t>
      </w:r>
    </w:p>
    <w:p w14:paraId="5C67F299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су сви радови и мишљења других аутора наведени у списку литературе/референци који је саставни део овог рада, пописани у складу са Упутством;</w:t>
      </w:r>
    </w:p>
    <w:p w14:paraId="1AD2B818" w14:textId="6D982BA1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сам свестан/свесна да је плагијат коришћење туђих радова у било ком облику (као цитата, </w:t>
      </w:r>
      <w:r w:rsidR="00B36B04" w:rsidRPr="00B36B04">
        <w:rPr>
          <w:szCs w:val="24"/>
          <w:lang w:val="sr-Cyrl-RS"/>
        </w:rPr>
        <w:t>парафраза</w:t>
      </w:r>
      <w:r w:rsidRPr="00B36B04">
        <w:rPr>
          <w:szCs w:val="24"/>
          <w:lang w:val="sr-Cyrl-RS"/>
        </w:rPr>
        <w:t>, слика, табела, дијаграма, дизајна, планова, фотографија, филма, музике, формула, веб</w:t>
      </w:r>
      <w:r w:rsidR="00B36B04">
        <w:rPr>
          <w:szCs w:val="24"/>
          <w:lang w:val="sr-Cyrl-RS"/>
        </w:rPr>
        <w:t>-</w:t>
      </w:r>
      <w:r w:rsidRPr="00B36B04">
        <w:rPr>
          <w:szCs w:val="24"/>
          <w:lang w:val="sr-Cyrl-RS"/>
        </w:rPr>
        <w:t xml:space="preserve">сајтова, компјутерских програма и сл.) без навођења аутора или представљање туђих ауторских дела  као мојих, кажњиво по закону (Закон о ауторском и сродним правима), као и других закона и одговарајућих аката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20ED2266" w14:textId="7174881D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 xml:space="preserve">да је електронска верзија овог рада идентична штампаном примерку овог рада и да пристајем на његово објављивање под условима прописаним актима </w:t>
      </w:r>
      <w:r w:rsidR="00B36B04">
        <w:rPr>
          <w:szCs w:val="24"/>
          <w:lang w:val="sr-Cyrl-RS"/>
        </w:rPr>
        <w:t>Академије техничко-уметничких струковних студија Београд</w:t>
      </w:r>
      <w:r w:rsidRPr="00B36B04">
        <w:rPr>
          <w:szCs w:val="24"/>
          <w:lang w:val="sr-Cyrl-RS"/>
        </w:rPr>
        <w:t>;</w:t>
      </w:r>
    </w:p>
    <w:p w14:paraId="444D66F1" w14:textId="77777777" w:rsidR="00B12ECC" w:rsidRPr="00B36B04" w:rsidRDefault="00B12ECC" w:rsidP="00380A8F">
      <w:pPr>
        <w:widowControl w:val="0"/>
        <w:numPr>
          <w:ilvl w:val="0"/>
          <w:numId w:val="37"/>
        </w:numPr>
        <w:tabs>
          <w:tab w:val="clear" w:pos="720"/>
          <w:tab w:val="num" w:pos="240"/>
        </w:tabs>
        <w:spacing w:before="0" w:after="0"/>
        <w:ind w:left="240"/>
        <w:rPr>
          <w:szCs w:val="24"/>
          <w:lang w:val="sr-Cyrl-RS"/>
        </w:rPr>
      </w:pPr>
      <w:r w:rsidRPr="00B36B04">
        <w:rPr>
          <w:szCs w:val="24"/>
          <w:lang w:val="sr-Cyrl-RS"/>
        </w:rPr>
        <w:t>да сам свестан/свесна последица уколико се докаже да је овај рад плагијат.</w:t>
      </w:r>
    </w:p>
    <w:p w14:paraId="6872F4C1" w14:textId="77777777" w:rsidR="00B12ECC" w:rsidRPr="00B36B04" w:rsidRDefault="00B12ECC" w:rsidP="00380A8F">
      <w:pPr>
        <w:widowControl w:val="0"/>
        <w:spacing w:before="0" w:after="0"/>
        <w:ind w:left="-120" w:firstLine="0"/>
        <w:rPr>
          <w:szCs w:val="24"/>
          <w:lang w:val="sr-Cyrl-RS"/>
        </w:rPr>
      </w:pPr>
    </w:p>
    <w:p w14:paraId="1D247BB6" w14:textId="1924DC22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У Београду,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1"/>
          <w:lang w:val="sr-Cyrl-RS"/>
        </w:rPr>
        <w:t>.</w:t>
      </w:r>
      <w:r w:rsidRPr="00B36B04">
        <w:rPr>
          <w:rFonts w:ascii="Times New Roman" w:hAnsi="Times New Roman"/>
          <w:lang w:val="sr-Cyrl-RS"/>
        </w:rPr>
        <w:t xml:space="preserve"> __</w:t>
      </w:r>
      <w:r w:rsidRPr="00B36B04">
        <w:rPr>
          <w:rFonts w:ascii="Times New Roman" w:hAnsi="Times New Roman"/>
          <w:spacing w:val="-1"/>
          <w:lang w:val="sr-Cyrl-RS"/>
        </w:rPr>
        <w:t>. 20</w:t>
      </w:r>
      <w:r w:rsidR="00B36B04">
        <w:rPr>
          <w:rFonts w:ascii="Times New Roman" w:hAnsi="Times New Roman"/>
          <w:spacing w:val="-1"/>
          <w:lang w:val="sr-Cyrl-RS"/>
        </w:rPr>
        <w:t>2</w:t>
      </w:r>
      <w:r w:rsidRPr="00B36B04">
        <w:rPr>
          <w:rFonts w:ascii="Times New Roman" w:hAnsi="Times New Roman"/>
          <w:spacing w:val="-1"/>
          <w:lang w:val="sr-Cyrl-RS"/>
        </w:rPr>
        <w:t>_.</w:t>
      </w:r>
      <w:r w:rsidRPr="00B36B04">
        <w:rPr>
          <w:rFonts w:ascii="Times New Roman" w:hAnsi="Times New Roman"/>
          <w:spacing w:val="1"/>
          <w:lang w:val="sr-Cyrl-RS"/>
        </w:rPr>
        <w:t xml:space="preserve"> </w:t>
      </w:r>
      <w:r w:rsidRPr="00B36B04">
        <w:rPr>
          <w:rFonts w:ascii="Times New Roman" w:hAnsi="Times New Roman"/>
          <w:spacing w:val="-1"/>
          <w:lang w:val="sr-Cyrl-RS"/>
        </w:rPr>
        <w:t>године</w:t>
      </w:r>
      <w:r w:rsidRPr="00B36B04">
        <w:rPr>
          <w:rFonts w:ascii="Times New Roman" w:hAnsi="Times New Roman"/>
          <w:spacing w:val="-1"/>
          <w:lang w:val="sr-Cyrl-RS"/>
        </w:rPr>
        <w:tab/>
      </w:r>
    </w:p>
    <w:p w14:paraId="1BAAC8AA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rPr>
          <w:rFonts w:ascii="Times New Roman" w:hAnsi="Times New Roman"/>
          <w:spacing w:val="-1"/>
          <w:lang w:val="sr-Cyrl-RS"/>
        </w:rPr>
      </w:pPr>
    </w:p>
    <w:p w14:paraId="01E0E98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Својеручни потпис студента</w:t>
      </w:r>
    </w:p>
    <w:p w14:paraId="2C6C2D6C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spacing w:val="-1"/>
          <w:lang w:val="sr-Cyrl-RS"/>
        </w:rPr>
      </w:pPr>
    </w:p>
    <w:p w14:paraId="4D175D5B" w14:textId="77777777" w:rsidR="00B12ECC" w:rsidRPr="00B36B04" w:rsidRDefault="00B12ECC" w:rsidP="00380A8F">
      <w:pPr>
        <w:pStyle w:val="BodyText"/>
        <w:tabs>
          <w:tab w:val="left" w:pos="3943"/>
        </w:tabs>
        <w:spacing w:before="0"/>
        <w:ind w:left="1063" w:firstLine="0"/>
        <w:jc w:val="right"/>
        <w:rPr>
          <w:rFonts w:ascii="Times New Roman" w:hAnsi="Times New Roman"/>
          <w:lang w:val="sr-Cyrl-RS"/>
        </w:rPr>
      </w:pPr>
      <w:r w:rsidRPr="00B36B04">
        <w:rPr>
          <w:rFonts w:ascii="Times New Roman" w:hAnsi="Times New Roman"/>
          <w:spacing w:val="-1"/>
          <w:lang w:val="sr-Cyrl-RS"/>
        </w:rPr>
        <w:t>________________________</w:t>
      </w:r>
      <w:r w:rsidRPr="00B36B04">
        <w:rPr>
          <w:rFonts w:ascii="Times New Roman" w:hAnsi="Times New Roman"/>
          <w:u w:val="single" w:color="000000"/>
          <w:lang w:val="sr-Cyrl-RS"/>
        </w:rPr>
        <w:t xml:space="preserve"> </w:t>
      </w:r>
    </w:p>
    <w:sectPr w:rsidR="00B12ECC" w:rsidRPr="00B36B04" w:rsidSect="0086350D">
      <w:type w:val="continuous"/>
      <w:pgSz w:w="11907" w:h="16840" w:code="9"/>
      <w:pgMar w:top="1440" w:right="1440" w:bottom="1440" w:left="1440" w:header="862" w:footer="14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4FF39D" w14:textId="77777777" w:rsidR="00E32639" w:rsidRDefault="00E32639" w:rsidP="00EF7704">
      <w:pPr>
        <w:spacing w:after="0"/>
      </w:pPr>
      <w:r>
        <w:separator/>
      </w:r>
    </w:p>
  </w:endnote>
  <w:endnote w:type="continuationSeparator" w:id="0">
    <w:p w14:paraId="77F1D822" w14:textId="77777777" w:rsidR="00E32639" w:rsidRDefault="00E32639" w:rsidP="00EF770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4BB18" w14:textId="77777777" w:rsidR="00B12ECC" w:rsidRDefault="00D22ACC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I</w:t>
    </w:r>
    <w:r>
      <w:rPr>
        <w:noProof/>
        <w:lang w:val="sr-Latn-CS"/>
      </w:rPr>
      <w:fldChar w:fldCharType="end"/>
    </w:r>
  </w:p>
  <w:p w14:paraId="28FA5CB0" w14:textId="77777777" w:rsidR="00B12ECC" w:rsidRDefault="00B12ECC" w:rsidP="003170D4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75F0F" w14:textId="77777777" w:rsidR="00B12ECC" w:rsidRPr="002832C2" w:rsidRDefault="00B12ECC" w:rsidP="002832C2">
    <w:pPr>
      <w:pStyle w:val="Footer"/>
      <w:ind w:firstLine="0"/>
    </w:pPr>
  </w:p>
  <w:p w14:paraId="1D66B757" w14:textId="77777777" w:rsidR="00B12ECC" w:rsidRPr="002832C2" w:rsidRDefault="00D22ACC" w:rsidP="002832C2">
    <w:pPr>
      <w:pStyle w:val="Footer"/>
      <w:jc w:val="center"/>
    </w:pPr>
    <w:r>
      <w:fldChar w:fldCharType="begin"/>
    </w:r>
    <w:r>
      <w:instrText>PAGE   \* MERGEFORMAT</w:instrText>
    </w:r>
    <w:r>
      <w:fldChar w:fldCharType="separate"/>
    </w:r>
    <w:r w:rsidR="00B103F8" w:rsidRPr="00B103F8">
      <w:rPr>
        <w:noProof/>
        <w:lang w:val="sr-Latn-CS"/>
      </w:rPr>
      <w:t>9</w:t>
    </w:r>
    <w:r>
      <w:rPr>
        <w:noProof/>
        <w:lang w:val="sr-Latn-C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CCCC42" w14:textId="77777777" w:rsidR="00E32639" w:rsidRDefault="00E32639" w:rsidP="00EF7704">
      <w:pPr>
        <w:spacing w:after="0"/>
      </w:pPr>
      <w:r>
        <w:separator/>
      </w:r>
    </w:p>
  </w:footnote>
  <w:footnote w:type="continuationSeparator" w:id="0">
    <w:p w14:paraId="402D57E5" w14:textId="77777777" w:rsidR="00E32639" w:rsidRDefault="00E32639" w:rsidP="00EF770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5C57E38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7141D641" w14:textId="6214ACF6" w:rsidR="00B12ECC" w:rsidRPr="002972C1" w:rsidRDefault="002972C1" w:rsidP="00490E84">
          <w:pPr>
            <w:pStyle w:val="Header"/>
            <w:jc w:val="right"/>
            <w:rPr>
              <w:bCs/>
              <w:i/>
              <w:noProof/>
              <w:color w:val="76923C"/>
              <w:sz w:val="20"/>
              <w:szCs w:val="20"/>
              <w:lang w:val="sr-Cyrl-RS"/>
            </w:rPr>
          </w:pPr>
          <w:r>
            <w:rPr>
              <w:i/>
              <w:sz w:val="20"/>
              <w:szCs w:val="20"/>
              <w:lang w:val="sr-Cyrl-RS"/>
            </w:rPr>
            <w:t>Алекса Петровић</w:t>
          </w:r>
          <w:r w:rsidR="00B12ECC" w:rsidRPr="0060566E">
            <w:rPr>
              <w:i/>
              <w:sz w:val="20"/>
              <w:szCs w:val="20"/>
            </w:rPr>
            <w:t xml:space="preserve">, </w:t>
          </w:r>
          <w:r>
            <w:rPr>
              <w:i/>
              <w:sz w:val="20"/>
              <w:szCs w:val="20"/>
              <w:lang w:val="sr-Cyrl-RS"/>
            </w:rPr>
            <w:t xml:space="preserve">Реализација једне 2Д игре речи у </w:t>
          </w:r>
          <w:r>
            <w:rPr>
              <w:i/>
              <w:sz w:val="20"/>
              <w:szCs w:val="20"/>
            </w:rPr>
            <w:t xml:space="preserve">Unity </w:t>
          </w:r>
          <w:r>
            <w:rPr>
              <w:i/>
              <w:sz w:val="20"/>
              <w:szCs w:val="20"/>
              <w:lang w:val="sr-Cyrl-RS"/>
            </w:rPr>
            <w:t>окружењу</w:t>
          </w:r>
        </w:p>
      </w:tc>
    </w:tr>
  </w:tbl>
  <w:p w14:paraId="0487CE8A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4880" w:type="pct"/>
      <w:tblInd w:w="115" w:type="dxa"/>
      <w:tblCellMar>
        <w:top w:w="72" w:type="dxa"/>
        <w:left w:w="115" w:type="dxa"/>
        <w:bottom w:w="72" w:type="dxa"/>
        <w:right w:w="115" w:type="dxa"/>
      </w:tblCellMar>
      <w:tblLook w:val="00A0" w:firstRow="1" w:lastRow="0" w:firstColumn="1" w:lastColumn="0" w:noHBand="0" w:noVBand="0"/>
    </w:tblPr>
    <w:tblGrid>
      <w:gridCol w:w="8810"/>
    </w:tblGrid>
    <w:tr w:rsidR="00B12ECC" w:rsidRPr="0060566E" w14:paraId="02E33240" w14:textId="77777777" w:rsidTr="00FC5D7F">
      <w:tc>
        <w:tcPr>
          <w:tcW w:w="5000" w:type="pct"/>
          <w:tcBorders>
            <w:bottom w:val="single" w:sz="4" w:space="0" w:color="auto"/>
          </w:tcBorders>
          <w:vAlign w:val="bottom"/>
        </w:tcPr>
        <w:p w14:paraId="3B493781" w14:textId="77777777" w:rsidR="00B12ECC" w:rsidRPr="0060566E" w:rsidRDefault="00B12ECC" w:rsidP="003170D4">
          <w:pPr>
            <w:pStyle w:val="Header"/>
            <w:jc w:val="right"/>
            <w:rPr>
              <w:bCs/>
              <w:noProof/>
              <w:color w:val="76923C"/>
              <w:szCs w:val="24"/>
              <w:lang w:val="sr-Cyrl-CS"/>
            </w:rPr>
          </w:pPr>
          <w:r w:rsidRPr="0060566E">
            <w:rPr>
              <w:i/>
              <w:sz w:val="20"/>
              <w:szCs w:val="20"/>
            </w:rPr>
            <w:t>Име и презиме, Н</w:t>
          </w:r>
          <w:r w:rsidRPr="0060566E">
            <w:rPr>
              <w:i/>
              <w:sz w:val="20"/>
              <w:szCs w:val="20"/>
              <w:lang w:val="sr-Cyrl-CS"/>
            </w:rPr>
            <w:t>аслов рада</w:t>
          </w:r>
        </w:p>
      </w:tc>
    </w:tr>
  </w:tbl>
  <w:p w14:paraId="610B6151" w14:textId="77777777" w:rsidR="00B12ECC" w:rsidRPr="00E1109C" w:rsidRDefault="00B12ECC" w:rsidP="00B60DE9">
    <w:pPr>
      <w:pStyle w:val="Header"/>
      <w:jc w:val="right"/>
      <w:rPr>
        <w:i/>
        <w:sz w:val="20"/>
        <w:szCs w:val="20"/>
        <w:lang w:val="sr-Cyrl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3F086A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F70000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2023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E3E084E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565675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AC8CB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2CA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F420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8EAB86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68A267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C605B7"/>
    <w:multiLevelType w:val="multilevel"/>
    <w:tmpl w:val="CAEAF6B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cs="Times New Roman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/>
      </w:rPr>
    </w:lvl>
  </w:abstractNum>
  <w:abstractNum w:abstractNumId="11" w15:restartNumberingAfterBreak="0">
    <w:nsid w:val="06D37A7A"/>
    <w:multiLevelType w:val="multilevel"/>
    <w:tmpl w:val="1AB6322A"/>
    <w:styleLink w:val="Stil2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2" w15:restartNumberingAfterBreak="0">
    <w:nsid w:val="08EE3482"/>
    <w:multiLevelType w:val="hybridMultilevel"/>
    <w:tmpl w:val="92043C36"/>
    <w:lvl w:ilvl="0" w:tplc="92F0AFC4">
      <w:start w:val="1"/>
      <w:numFmt w:val="decimal"/>
      <w:lvlText w:val="%1.1.1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0BEE58C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14" w15:restartNumberingAfterBreak="0">
    <w:nsid w:val="117D20BE"/>
    <w:multiLevelType w:val="multilevel"/>
    <w:tmpl w:val="EAE2A4D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 w15:restartNumberingAfterBreak="0">
    <w:nsid w:val="1D2F4B4F"/>
    <w:multiLevelType w:val="hybridMultilevel"/>
    <w:tmpl w:val="966882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1EB24FCC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17" w15:restartNumberingAfterBreak="0">
    <w:nsid w:val="2531755F"/>
    <w:multiLevelType w:val="hybridMultilevel"/>
    <w:tmpl w:val="34924524"/>
    <w:lvl w:ilvl="0" w:tplc="0D20EED6">
      <w:start w:val="6"/>
      <w:numFmt w:val="decimal"/>
      <w:lvlText w:val="%1."/>
      <w:lvlJc w:val="left"/>
      <w:pPr>
        <w:tabs>
          <w:tab w:val="num" w:pos="31248"/>
        </w:tabs>
        <w:ind w:left="31248" w:hanging="360"/>
      </w:pPr>
      <w:rPr>
        <w:rFonts w:cs="Times New Roman"/>
        <w:sz w:val="36"/>
        <w:szCs w:val="36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32D142F1"/>
    <w:multiLevelType w:val="multilevel"/>
    <w:tmpl w:val="DA9C13EA"/>
    <w:styleLink w:val="Stil1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19" w15:restartNumberingAfterBreak="0">
    <w:nsid w:val="35331EE5"/>
    <w:multiLevelType w:val="hybridMultilevel"/>
    <w:tmpl w:val="DED4EBF6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0" w15:restartNumberingAfterBreak="0">
    <w:nsid w:val="36E51B00"/>
    <w:multiLevelType w:val="multilevel"/>
    <w:tmpl w:val="FE467E52"/>
    <w:lvl w:ilvl="0">
      <w:start w:val="1"/>
      <w:numFmt w:val="upperRoman"/>
      <w:lvlText w:val="%1."/>
      <w:lvlJc w:val="left"/>
      <w:rPr>
        <w:rFonts w:cs="Times New Roman"/>
      </w:rPr>
    </w:lvl>
    <w:lvl w:ilvl="1">
      <w:start w:val="1"/>
      <w:numFmt w:val="upperLetter"/>
      <w:lvlText w:val="%2."/>
      <w:lvlJc w:val="left"/>
      <w:pPr>
        <w:ind w:left="720"/>
      </w:pPr>
      <w:rPr>
        <w:rFonts w:cs="Times New Roman"/>
      </w:rPr>
    </w:lvl>
    <w:lvl w:ilvl="2">
      <w:start w:val="1"/>
      <w:numFmt w:val="decimal"/>
      <w:lvlText w:val="%3."/>
      <w:lvlJc w:val="left"/>
      <w:pPr>
        <w:ind w:left="1440"/>
      </w:pPr>
      <w:rPr>
        <w:rFonts w:cs="Times New Roman"/>
      </w:rPr>
    </w:lvl>
    <w:lvl w:ilvl="3">
      <w:start w:val="1"/>
      <w:numFmt w:val="lowerLetter"/>
      <w:lvlText w:val="%4)"/>
      <w:lvlJc w:val="left"/>
      <w:pPr>
        <w:ind w:left="2160"/>
      </w:pPr>
      <w:rPr>
        <w:rFonts w:cs="Times New Roman"/>
      </w:rPr>
    </w:lvl>
    <w:lvl w:ilvl="4">
      <w:start w:val="1"/>
      <w:numFmt w:val="decimal"/>
      <w:lvlText w:val="(%5)"/>
      <w:lvlJc w:val="left"/>
      <w:pPr>
        <w:ind w:left="2880"/>
      </w:pPr>
      <w:rPr>
        <w:rFonts w:cs="Times New Roman"/>
      </w:rPr>
    </w:lvl>
    <w:lvl w:ilvl="5">
      <w:start w:val="1"/>
      <w:numFmt w:val="lowerLetter"/>
      <w:lvlText w:val="(%6)"/>
      <w:lvlJc w:val="left"/>
      <w:pPr>
        <w:ind w:left="3600"/>
      </w:pPr>
      <w:rPr>
        <w:rFonts w:cs="Times New Roman"/>
      </w:rPr>
    </w:lvl>
    <w:lvl w:ilvl="6">
      <w:start w:val="1"/>
      <w:numFmt w:val="lowerRoman"/>
      <w:lvlText w:val="(%7)"/>
      <w:lvlJc w:val="left"/>
      <w:pPr>
        <w:ind w:left="432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ind w:left="5040"/>
      </w:pPr>
      <w:rPr>
        <w:rFonts w:cs="Times New Roman"/>
      </w:rPr>
    </w:lvl>
    <w:lvl w:ilvl="8">
      <w:start w:val="1"/>
      <w:numFmt w:val="lowerRoman"/>
      <w:lvlText w:val="(%9)"/>
      <w:lvlJc w:val="left"/>
      <w:pPr>
        <w:ind w:left="5760"/>
      </w:pPr>
      <w:rPr>
        <w:rFonts w:cs="Times New Roman"/>
      </w:rPr>
    </w:lvl>
  </w:abstractNum>
  <w:abstractNum w:abstractNumId="21" w15:restartNumberingAfterBreak="0">
    <w:nsid w:val="39E66FC5"/>
    <w:multiLevelType w:val="multilevel"/>
    <w:tmpl w:val="DA9C13EA"/>
    <w:numStyleLink w:val="Stil1"/>
  </w:abstractNum>
  <w:abstractNum w:abstractNumId="22" w15:restartNumberingAfterBreak="0">
    <w:nsid w:val="3A877D64"/>
    <w:multiLevelType w:val="singleLevel"/>
    <w:tmpl w:val="5DA6FC16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23" w15:restartNumberingAfterBreak="0">
    <w:nsid w:val="3D2D332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24" w15:restartNumberingAfterBreak="0">
    <w:nsid w:val="44616DCD"/>
    <w:multiLevelType w:val="hybridMultilevel"/>
    <w:tmpl w:val="4288E99C"/>
    <w:lvl w:ilvl="0" w:tplc="241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41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241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241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241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241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241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241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241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450C2763"/>
    <w:multiLevelType w:val="hybridMultilevel"/>
    <w:tmpl w:val="49E8B36A"/>
    <w:lvl w:ilvl="0" w:tplc="808E3220">
      <w:start w:val="1"/>
      <w:numFmt w:val="decimal"/>
      <w:lvlText w:val="%1."/>
      <w:lvlJc w:val="left"/>
      <w:pPr>
        <w:ind w:left="1677" w:hanging="360"/>
      </w:pPr>
      <w:rPr>
        <w:rFonts w:cs="Times New Roman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6" w15:restartNumberingAfterBreak="0">
    <w:nsid w:val="4D5F00C5"/>
    <w:multiLevelType w:val="hybridMultilevel"/>
    <w:tmpl w:val="89BC7BAE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7" w15:restartNumberingAfterBreak="0">
    <w:nsid w:val="5AF64BA6"/>
    <w:multiLevelType w:val="multilevel"/>
    <w:tmpl w:val="DA9C13EA"/>
    <w:lvl w:ilvl="0">
      <w:start w:val="2"/>
      <w:numFmt w:val="decimal"/>
      <w:lvlText w:val="%1."/>
      <w:lvlJc w:val="left"/>
      <w:pPr>
        <w:tabs>
          <w:tab w:val="num" w:pos="360"/>
        </w:tabs>
        <w:ind w:left="357" w:hanging="357"/>
      </w:pPr>
      <w:rPr>
        <w:rFonts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7"/>
        </w:tabs>
        <w:ind w:left="714" w:hanging="357"/>
      </w:pPr>
      <w:rPr>
        <w:rFonts w:cs="Times New Roman"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074"/>
        </w:tabs>
        <w:ind w:left="1071" w:hanging="357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431"/>
        </w:tabs>
        <w:ind w:left="1428" w:hanging="357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788"/>
        </w:tabs>
        <w:ind w:left="1785" w:hanging="357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145"/>
        </w:tabs>
        <w:ind w:left="2142" w:hanging="357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02"/>
        </w:tabs>
        <w:ind w:left="2499" w:hanging="357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859"/>
        </w:tabs>
        <w:ind w:left="2856" w:hanging="357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16"/>
        </w:tabs>
        <w:ind w:left="3213" w:hanging="357"/>
      </w:pPr>
      <w:rPr>
        <w:rFonts w:cs="Times New Roman" w:hint="default"/>
      </w:rPr>
    </w:lvl>
  </w:abstractNum>
  <w:abstractNum w:abstractNumId="28" w15:restartNumberingAfterBreak="0">
    <w:nsid w:val="70B46927"/>
    <w:multiLevelType w:val="hybridMultilevel"/>
    <w:tmpl w:val="6FF4559A"/>
    <w:lvl w:ilvl="0" w:tplc="0409000F">
      <w:start w:val="1"/>
      <w:numFmt w:val="decimal"/>
      <w:lvlText w:val="%1."/>
      <w:lvlJc w:val="left"/>
      <w:pPr>
        <w:ind w:left="1296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456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616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  <w:rPr>
        <w:rFonts w:cs="Times New Roman"/>
      </w:rPr>
    </w:lvl>
  </w:abstractNum>
  <w:abstractNum w:abstractNumId="29" w15:restartNumberingAfterBreak="0">
    <w:nsid w:val="72A74EB7"/>
    <w:multiLevelType w:val="multilevel"/>
    <w:tmpl w:val="B14882C0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0" w15:restartNumberingAfterBreak="0">
    <w:nsid w:val="755B0152"/>
    <w:multiLevelType w:val="hybridMultilevel"/>
    <w:tmpl w:val="C954223E"/>
    <w:lvl w:ilvl="0" w:tplc="7676E9AE">
      <w:start w:val="1"/>
      <w:numFmt w:val="decimal"/>
      <w:lvlText w:val="%1.1.1"/>
      <w:lvlJc w:val="left"/>
      <w:pPr>
        <w:ind w:left="904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4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344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064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784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504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224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944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664" w:hanging="180"/>
      </w:pPr>
      <w:rPr>
        <w:rFonts w:cs="Times New Roman"/>
      </w:rPr>
    </w:lvl>
  </w:abstractNum>
  <w:abstractNum w:abstractNumId="31" w15:restartNumberingAfterBreak="0">
    <w:nsid w:val="79005A2F"/>
    <w:multiLevelType w:val="multilevel"/>
    <w:tmpl w:val="F07EC6A4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  <w:b/>
        <w:i w:val="0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2" w15:restartNumberingAfterBreak="0">
    <w:nsid w:val="7B4259A8"/>
    <w:multiLevelType w:val="multilevel"/>
    <w:tmpl w:val="1AB6322A"/>
    <w:numStyleLink w:val="Stil2"/>
  </w:abstractNum>
  <w:abstractNum w:abstractNumId="33" w15:restartNumberingAfterBreak="0">
    <w:nsid w:val="7FF24BA3"/>
    <w:multiLevelType w:val="multilevel"/>
    <w:tmpl w:val="40B6F916"/>
    <w:styleLink w:val="Stil3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sz w:val="28"/>
        <w:szCs w:val="28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cs="Times New Roman" w:hint="default"/>
        <w:sz w:val="24"/>
        <w:szCs w:val="24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cs="Times New Roman" w:hint="default"/>
      </w:rPr>
    </w:lvl>
  </w:abstractNum>
  <w:num w:numId="1" w16cid:durableId="16436717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196775113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44981770">
    <w:abstractNumId w:val="17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90391807">
    <w:abstractNumId w:val="15"/>
  </w:num>
  <w:num w:numId="5" w16cid:durableId="1248079531">
    <w:abstractNumId w:val="16"/>
  </w:num>
  <w:num w:numId="6" w16cid:durableId="138571384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07207257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648286125">
    <w:abstractNumId w:val="22"/>
  </w:num>
  <w:num w:numId="9" w16cid:durableId="929117706">
    <w:abstractNumId w:val="30"/>
  </w:num>
  <w:num w:numId="10" w16cid:durableId="1384402419">
    <w:abstractNumId w:val="12"/>
  </w:num>
  <w:num w:numId="11" w16cid:durableId="2013297644">
    <w:abstractNumId w:val="8"/>
  </w:num>
  <w:num w:numId="12" w16cid:durableId="547838689">
    <w:abstractNumId w:val="3"/>
  </w:num>
  <w:num w:numId="13" w16cid:durableId="1034576104">
    <w:abstractNumId w:val="2"/>
  </w:num>
  <w:num w:numId="14" w16cid:durableId="1087115291">
    <w:abstractNumId w:val="1"/>
  </w:num>
  <w:num w:numId="15" w16cid:durableId="1667903044">
    <w:abstractNumId w:val="0"/>
  </w:num>
  <w:num w:numId="16" w16cid:durableId="144862708">
    <w:abstractNumId w:val="7"/>
  </w:num>
  <w:num w:numId="17" w16cid:durableId="1789347130">
    <w:abstractNumId w:val="6"/>
  </w:num>
  <w:num w:numId="18" w16cid:durableId="1046299604">
    <w:abstractNumId w:val="5"/>
  </w:num>
  <w:num w:numId="19" w16cid:durableId="2118060101">
    <w:abstractNumId w:val="4"/>
  </w:num>
  <w:num w:numId="20" w16cid:durableId="940334310">
    <w:abstractNumId w:val="9"/>
  </w:num>
  <w:num w:numId="21" w16cid:durableId="688524681">
    <w:abstractNumId w:val="19"/>
  </w:num>
  <w:num w:numId="22" w16cid:durableId="336924451">
    <w:abstractNumId w:val="28"/>
  </w:num>
  <w:num w:numId="23" w16cid:durableId="2078672499">
    <w:abstractNumId w:val="26"/>
  </w:num>
  <w:num w:numId="24" w16cid:durableId="1985313437">
    <w:abstractNumId w:val="20"/>
  </w:num>
  <w:num w:numId="25" w16cid:durableId="1925800941">
    <w:abstractNumId w:val="31"/>
  </w:num>
  <w:num w:numId="26" w16cid:durableId="577641899">
    <w:abstractNumId w:val="14"/>
  </w:num>
  <w:num w:numId="27" w16cid:durableId="749960974">
    <w:abstractNumId w:val="18"/>
  </w:num>
  <w:num w:numId="28" w16cid:durableId="1423994640">
    <w:abstractNumId w:val="21"/>
  </w:num>
  <w:num w:numId="29" w16cid:durableId="1555316968">
    <w:abstractNumId w:val="27"/>
  </w:num>
  <w:num w:numId="30" w16cid:durableId="1563642262">
    <w:abstractNumId w:val="29"/>
  </w:num>
  <w:num w:numId="31" w16cid:durableId="1377506801">
    <w:abstractNumId w:val="11"/>
  </w:num>
  <w:num w:numId="32" w16cid:durableId="1892767994">
    <w:abstractNumId w:val="32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cs="Times New Roman"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cs="Times New Roman"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cs="Times New Roman"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cs="Times New Roman"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cs="Times New Roman"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cs="Times New Roman"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cs="Times New Roman"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cs="Times New Roman"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cs="Times New Roman" w:hint="default"/>
        </w:rPr>
      </w:lvl>
    </w:lvlOverride>
  </w:num>
  <w:num w:numId="33" w16cid:durableId="651984797">
    <w:abstractNumId w:val="13"/>
  </w:num>
  <w:num w:numId="34" w16cid:durableId="1670212624">
    <w:abstractNumId w:val="33"/>
  </w:num>
  <w:num w:numId="35" w16cid:durableId="668948153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1728604676">
    <w:abstractNumId w:val="23"/>
  </w:num>
  <w:num w:numId="37" w16cid:durableId="502168284">
    <w:abstractNumId w:val="2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095C"/>
    <w:rsid w:val="00000933"/>
    <w:rsid w:val="0000196A"/>
    <w:rsid w:val="00002B83"/>
    <w:rsid w:val="000041DD"/>
    <w:rsid w:val="00011677"/>
    <w:rsid w:val="00011F4E"/>
    <w:rsid w:val="00014965"/>
    <w:rsid w:val="00014F63"/>
    <w:rsid w:val="0002133C"/>
    <w:rsid w:val="000219B6"/>
    <w:rsid w:val="00022C27"/>
    <w:rsid w:val="00023064"/>
    <w:rsid w:val="00024924"/>
    <w:rsid w:val="00025412"/>
    <w:rsid w:val="00025977"/>
    <w:rsid w:val="0002688E"/>
    <w:rsid w:val="000312DD"/>
    <w:rsid w:val="000316DA"/>
    <w:rsid w:val="00031DAD"/>
    <w:rsid w:val="000335DF"/>
    <w:rsid w:val="00033B22"/>
    <w:rsid w:val="000360CE"/>
    <w:rsid w:val="000370A6"/>
    <w:rsid w:val="00040471"/>
    <w:rsid w:val="000407AB"/>
    <w:rsid w:val="000416BC"/>
    <w:rsid w:val="0004296C"/>
    <w:rsid w:val="00045EE6"/>
    <w:rsid w:val="000502C5"/>
    <w:rsid w:val="000508BD"/>
    <w:rsid w:val="0005213A"/>
    <w:rsid w:val="0005362B"/>
    <w:rsid w:val="0005384E"/>
    <w:rsid w:val="00055A29"/>
    <w:rsid w:val="00055A88"/>
    <w:rsid w:val="000566D0"/>
    <w:rsid w:val="00060CA3"/>
    <w:rsid w:val="00060ED0"/>
    <w:rsid w:val="000620FB"/>
    <w:rsid w:val="00064C3F"/>
    <w:rsid w:val="00064F54"/>
    <w:rsid w:val="00067601"/>
    <w:rsid w:val="000679AF"/>
    <w:rsid w:val="0007096F"/>
    <w:rsid w:val="00073AFB"/>
    <w:rsid w:val="00073B69"/>
    <w:rsid w:val="0007485C"/>
    <w:rsid w:val="00074F7F"/>
    <w:rsid w:val="00077FB7"/>
    <w:rsid w:val="00085757"/>
    <w:rsid w:val="000867C6"/>
    <w:rsid w:val="00090406"/>
    <w:rsid w:val="00090935"/>
    <w:rsid w:val="000912ED"/>
    <w:rsid w:val="000940F0"/>
    <w:rsid w:val="00096EEE"/>
    <w:rsid w:val="000A089C"/>
    <w:rsid w:val="000A0B6D"/>
    <w:rsid w:val="000A1457"/>
    <w:rsid w:val="000A1AD1"/>
    <w:rsid w:val="000A2BF4"/>
    <w:rsid w:val="000A3407"/>
    <w:rsid w:val="000A37C1"/>
    <w:rsid w:val="000A45B7"/>
    <w:rsid w:val="000A5A79"/>
    <w:rsid w:val="000A7DAC"/>
    <w:rsid w:val="000B076B"/>
    <w:rsid w:val="000B12CF"/>
    <w:rsid w:val="000B3CF6"/>
    <w:rsid w:val="000B44C1"/>
    <w:rsid w:val="000C6E02"/>
    <w:rsid w:val="000C79DA"/>
    <w:rsid w:val="000D0221"/>
    <w:rsid w:val="000D1593"/>
    <w:rsid w:val="000D387E"/>
    <w:rsid w:val="000D546D"/>
    <w:rsid w:val="000D68EC"/>
    <w:rsid w:val="000D7490"/>
    <w:rsid w:val="000D7A18"/>
    <w:rsid w:val="000E11C4"/>
    <w:rsid w:val="000E46AC"/>
    <w:rsid w:val="000E5064"/>
    <w:rsid w:val="000E68E2"/>
    <w:rsid w:val="000E6973"/>
    <w:rsid w:val="000E706B"/>
    <w:rsid w:val="000F2F6B"/>
    <w:rsid w:val="000F3EE6"/>
    <w:rsid w:val="000F4A3F"/>
    <w:rsid w:val="000F5BED"/>
    <w:rsid w:val="000F6C06"/>
    <w:rsid w:val="000F72A9"/>
    <w:rsid w:val="000F792C"/>
    <w:rsid w:val="000F7930"/>
    <w:rsid w:val="001025B8"/>
    <w:rsid w:val="00105D9F"/>
    <w:rsid w:val="00105F9A"/>
    <w:rsid w:val="001060A0"/>
    <w:rsid w:val="001070EB"/>
    <w:rsid w:val="00110FE1"/>
    <w:rsid w:val="00113A07"/>
    <w:rsid w:val="001163A3"/>
    <w:rsid w:val="00117EC9"/>
    <w:rsid w:val="00121A52"/>
    <w:rsid w:val="00123500"/>
    <w:rsid w:val="00124B6B"/>
    <w:rsid w:val="00124E59"/>
    <w:rsid w:val="001254F7"/>
    <w:rsid w:val="00126F05"/>
    <w:rsid w:val="00127189"/>
    <w:rsid w:val="001316BF"/>
    <w:rsid w:val="00131A0A"/>
    <w:rsid w:val="001348F6"/>
    <w:rsid w:val="0013577E"/>
    <w:rsid w:val="0013667B"/>
    <w:rsid w:val="001408D3"/>
    <w:rsid w:val="00142A22"/>
    <w:rsid w:val="001436B9"/>
    <w:rsid w:val="0014372F"/>
    <w:rsid w:val="00143C80"/>
    <w:rsid w:val="001460F0"/>
    <w:rsid w:val="00147B78"/>
    <w:rsid w:val="0015221A"/>
    <w:rsid w:val="0015775A"/>
    <w:rsid w:val="001577A8"/>
    <w:rsid w:val="001605C5"/>
    <w:rsid w:val="0016119A"/>
    <w:rsid w:val="00162933"/>
    <w:rsid w:val="00164786"/>
    <w:rsid w:val="00164861"/>
    <w:rsid w:val="00167AB2"/>
    <w:rsid w:val="00177642"/>
    <w:rsid w:val="00185E8A"/>
    <w:rsid w:val="001864FF"/>
    <w:rsid w:val="00186706"/>
    <w:rsid w:val="00186C24"/>
    <w:rsid w:val="00187A26"/>
    <w:rsid w:val="00190ADA"/>
    <w:rsid w:val="001923DB"/>
    <w:rsid w:val="00194B85"/>
    <w:rsid w:val="0019638A"/>
    <w:rsid w:val="00196DB0"/>
    <w:rsid w:val="0019736B"/>
    <w:rsid w:val="001A019F"/>
    <w:rsid w:val="001A07EB"/>
    <w:rsid w:val="001B0891"/>
    <w:rsid w:val="001B11AE"/>
    <w:rsid w:val="001B6929"/>
    <w:rsid w:val="001C0931"/>
    <w:rsid w:val="001C7596"/>
    <w:rsid w:val="001C7EB5"/>
    <w:rsid w:val="001D05F7"/>
    <w:rsid w:val="001D4198"/>
    <w:rsid w:val="001D6A64"/>
    <w:rsid w:val="001D71DE"/>
    <w:rsid w:val="001D74C7"/>
    <w:rsid w:val="001E04D0"/>
    <w:rsid w:val="001E0847"/>
    <w:rsid w:val="001E17C0"/>
    <w:rsid w:val="001E4049"/>
    <w:rsid w:val="001E5F76"/>
    <w:rsid w:val="001F7618"/>
    <w:rsid w:val="0020125E"/>
    <w:rsid w:val="00201403"/>
    <w:rsid w:val="002017EC"/>
    <w:rsid w:val="00201DE7"/>
    <w:rsid w:val="00203BA3"/>
    <w:rsid w:val="00205687"/>
    <w:rsid w:val="00205E3F"/>
    <w:rsid w:val="002072D1"/>
    <w:rsid w:val="00212DA2"/>
    <w:rsid w:val="00213755"/>
    <w:rsid w:val="00216142"/>
    <w:rsid w:val="00217B60"/>
    <w:rsid w:val="00221928"/>
    <w:rsid w:val="0022195F"/>
    <w:rsid w:val="002238FC"/>
    <w:rsid w:val="00223AD9"/>
    <w:rsid w:val="00225FF7"/>
    <w:rsid w:val="00226083"/>
    <w:rsid w:val="0022716C"/>
    <w:rsid w:val="002305BE"/>
    <w:rsid w:val="00240621"/>
    <w:rsid w:val="00240709"/>
    <w:rsid w:val="00242EA0"/>
    <w:rsid w:val="00246387"/>
    <w:rsid w:val="0024738D"/>
    <w:rsid w:val="00247757"/>
    <w:rsid w:val="00247CE2"/>
    <w:rsid w:val="002506A7"/>
    <w:rsid w:val="0025117B"/>
    <w:rsid w:val="00251D2F"/>
    <w:rsid w:val="0025232E"/>
    <w:rsid w:val="00252F32"/>
    <w:rsid w:val="00256110"/>
    <w:rsid w:val="002613BB"/>
    <w:rsid w:val="0026230D"/>
    <w:rsid w:val="002626AB"/>
    <w:rsid w:val="00262EB2"/>
    <w:rsid w:val="0026427F"/>
    <w:rsid w:val="002645AD"/>
    <w:rsid w:val="002664FB"/>
    <w:rsid w:val="002715CE"/>
    <w:rsid w:val="0027375D"/>
    <w:rsid w:val="002802EF"/>
    <w:rsid w:val="00282A57"/>
    <w:rsid w:val="002832C2"/>
    <w:rsid w:val="00285552"/>
    <w:rsid w:val="00285746"/>
    <w:rsid w:val="00286FA2"/>
    <w:rsid w:val="00290CFB"/>
    <w:rsid w:val="002917E2"/>
    <w:rsid w:val="00291DAD"/>
    <w:rsid w:val="00292AA0"/>
    <w:rsid w:val="00292FA3"/>
    <w:rsid w:val="002954FC"/>
    <w:rsid w:val="002961A8"/>
    <w:rsid w:val="0029671B"/>
    <w:rsid w:val="00296C1C"/>
    <w:rsid w:val="002972C1"/>
    <w:rsid w:val="002B1AE9"/>
    <w:rsid w:val="002B3375"/>
    <w:rsid w:val="002B4DD5"/>
    <w:rsid w:val="002B5AE5"/>
    <w:rsid w:val="002C0533"/>
    <w:rsid w:val="002C23F2"/>
    <w:rsid w:val="002C416F"/>
    <w:rsid w:val="002C5033"/>
    <w:rsid w:val="002C560B"/>
    <w:rsid w:val="002C6C1F"/>
    <w:rsid w:val="002D2628"/>
    <w:rsid w:val="002D388B"/>
    <w:rsid w:val="002E0A3F"/>
    <w:rsid w:val="002E3251"/>
    <w:rsid w:val="002E4170"/>
    <w:rsid w:val="002E4B18"/>
    <w:rsid w:val="002E6FE1"/>
    <w:rsid w:val="002F179E"/>
    <w:rsid w:val="002F1CA1"/>
    <w:rsid w:val="002F25A4"/>
    <w:rsid w:val="002F25FA"/>
    <w:rsid w:val="002F31FF"/>
    <w:rsid w:val="002F3AD4"/>
    <w:rsid w:val="002F4A0B"/>
    <w:rsid w:val="002F4FF7"/>
    <w:rsid w:val="002F5CD8"/>
    <w:rsid w:val="002F63CC"/>
    <w:rsid w:val="0030119D"/>
    <w:rsid w:val="00301B67"/>
    <w:rsid w:val="00304873"/>
    <w:rsid w:val="003053FA"/>
    <w:rsid w:val="003054C3"/>
    <w:rsid w:val="00305784"/>
    <w:rsid w:val="003063D8"/>
    <w:rsid w:val="00307F08"/>
    <w:rsid w:val="0031042F"/>
    <w:rsid w:val="0031215D"/>
    <w:rsid w:val="003143FE"/>
    <w:rsid w:val="003170D4"/>
    <w:rsid w:val="00317539"/>
    <w:rsid w:val="00320128"/>
    <w:rsid w:val="003204CC"/>
    <w:rsid w:val="00321AA8"/>
    <w:rsid w:val="003226A1"/>
    <w:rsid w:val="003273C7"/>
    <w:rsid w:val="003276D6"/>
    <w:rsid w:val="003311AE"/>
    <w:rsid w:val="00333557"/>
    <w:rsid w:val="003338A8"/>
    <w:rsid w:val="00333C5D"/>
    <w:rsid w:val="00336779"/>
    <w:rsid w:val="0034194E"/>
    <w:rsid w:val="00341C92"/>
    <w:rsid w:val="003427C7"/>
    <w:rsid w:val="00346C73"/>
    <w:rsid w:val="0035182D"/>
    <w:rsid w:val="00351F89"/>
    <w:rsid w:val="00356EF5"/>
    <w:rsid w:val="00364A63"/>
    <w:rsid w:val="00370D00"/>
    <w:rsid w:val="00371408"/>
    <w:rsid w:val="00371554"/>
    <w:rsid w:val="00373851"/>
    <w:rsid w:val="00374664"/>
    <w:rsid w:val="00374F69"/>
    <w:rsid w:val="00376C19"/>
    <w:rsid w:val="0037737F"/>
    <w:rsid w:val="00380A8F"/>
    <w:rsid w:val="00381C1E"/>
    <w:rsid w:val="00382D4F"/>
    <w:rsid w:val="00383EA6"/>
    <w:rsid w:val="00385B3F"/>
    <w:rsid w:val="003863FC"/>
    <w:rsid w:val="0038715D"/>
    <w:rsid w:val="00390E45"/>
    <w:rsid w:val="00392011"/>
    <w:rsid w:val="00393A5A"/>
    <w:rsid w:val="0039523E"/>
    <w:rsid w:val="00397B88"/>
    <w:rsid w:val="003A3C99"/>
    <w:rsid w:val="003A5FF7"/>
    <w:rsid w:val="003A607E"/>
    <w:rsid w:val="003A6C40"/>
    <w:rsid w:val="003A7734"/>
    <w:rsid w:val="003B1F11"/>
    <w:rsid w:val="003B23FF"/>
    <w:rsid w:val="003B33C8"/>
    <w:rsid w:val="003B37B3"/>
    <w:rsid w:val="003B482A"/>
    <w:rsid w:val="003B7BC9"/>
    <w:rsid w:val="003C2BC0"/>
    <w:rsid w:val="003C75A3"/>
    <w:rsid w:val="003D0D3B"/>
    <w:rsid w:val="003D501B"/>
    <w:rsid w:val="003E1F1F"/>
    <w:rsid w:val="003E3F0C"/>
    <w:rsid w:val="003E7D4E"/>
    <w:rsid w:val="003F3A14"/>
    <w:rsid w:val="003F3C7B"/>
    <w:rsid w:val="003F662D"/>
    <w:rsid w:val="003F7A68"/>
    <w:rsid w:val="004001DE"/>
    <w:rsid w:val="00403CE3"/>
    <w:rsid w:val="0040615D"/>
    <w:rsid w:val="0041095C"/>
    <w:rsid w:val="00412FD0"/>
    <w:rsid w:val="004146BF"/>
    <w:rsid w:val="00417111"/>
    <w:rsid w:val="0042173A"/>
    <w:rsid w:val="00422183"/>
    <w:rsid w:val="004229A2"/>
    <w:rsid w:val="00422A1B"/>
    <w:rsid w:val="00427484"/>
    <w:rsid w:val="00431B0A"/>
    <w:rsid w:val="00441B38"/>
    <w:rsid w:val="00444A39"/>
    <w:rsid w:val="00451774"/>
    <w:rsid w:val="004520B9"/>
    <w:rsid w:val="00454EBA"/>
    <w:rsid w:val="00455694"/>
    <w:rsid w:val="00457918"/>
    <w:rsid w:val="00462AB3"/>
    <w:rsid w:val="0046357C"/>
    <w:rsid w:val="0046372E"/>
    <w:rsid w:val="00464CE8"/>
    <w:rsid w:val="0046760A"/>
    <w:rsid w:val="004702F2"/>
    <w:rsid w:val="0047049B"/>
    <w:rsid w:val="00470C6A"/>
    <w:rsid w:val="00471C31"/>
    <w:rsid w:val="00471C98"/>
    <w:rsid w:val="00473D9E"/>
    <w:rsid w:val="004755C4"/>
    <w:rsid w:val="00476D47"/>
    <w:rsid w:val="00477DAA"/>
    <w:rsid w:val="0048438F"/>
    <w:rsid w:val="00490E84"/>
    <w:rsid w:val="004923FD"/>
    <w:rsid w:val="004924E7"/>
    <w:rsid w:val="00492D29"/>
    <w:rsid w:val="00493A8A"/>
    <w:rsid w:val="004967A2"/>
    <w:rsid w:val="004A01F2"/>
    <w:rsid w:val="004A1637"/>
    <w:rsid w:val="004A2795"/>
    <w:rsid w:val="004A409E"/>
    <w:rsid w:val="004A7286"/>
    <w:rsid w:val="004B0973"/>
    <w:rsid w:val="004B12DB"/>
    <w:rsid w:val="004B158C"/>
    <w:rsid w:val="004B3325"/>
    <w:rsid w:val="004B3588"/>
    <w:rsid w:val="004B4118"/>
    <w:rsid w:val="004B57FC"/>
    <w:rsid w:val="004C096C"/>
    <w:rsid w:val="004C0BB0"/>
    <w:rsid w:val="004C4169"/>
    <w:rsid w:val="004C5CBA"/>
    <w:rsid w:val="004C62FD"/>
    <w:rsid w:val="004C7590"/>
    <w:rsid w:val="004C7653"/>
    <w:rsid w:val="004D2338"/>
    <w:rsid w:val="004D309E"/>
    <w:rsid w:val="004D3D49"/>
    <w:rsid w:val="004D6085"/>
    <w:rsid w:val="004D67D4"/>
    <w:rsid w:val="004D68BD"/>
    <w:rsid w:val="004D7566"/>
    <w:rsid w:val="004D7F03"/>
    <w:rsid w:val="004E177A"/>
    <w:rsid w:val="004E20B6"/>
    <w:rsid w:val="004E38B7"/>
    <w:rsid w:val="004E4B9A"/>
    <w:rsid w:val="004E6019"/>
    <w:rsid w:val="004E7206"/>
    <w:rsid w:val="004F44A0"/>
    <w:rsid w:val="004F76DB"/>
    <w:rsid w:val="00500F10"/>
    <w:rsid w:val="00501151"/>
    <w:rsid w:val="00502BA0"/>
    <w:rsid w:val="005042F3"/>
    <w:rsid w:val="00504A2B"/>
    <w:rsid w:val="00511E05"/>
    <w:rsid w:val="00511E6B"/>
    <w:rsid w:val="005127D4"/>
    <w:rsid w:val="00514CBA"/>
    <w:rsid w:val="00516EA3"/>
    <w:rsid w:val="00517418"/>
    <w:rsid w:val="005216C3"/>
    <w:rsid w:val="00526AAF"/>
    <w:rsid w:val="00527A85"/>
    <w:rsid w:val="0053027B"/>
    <w:rsid w:val="00530364"/>
    <w:rsid w:val="005324EC"/>
    <w:rsid w:val="0053488B"/>
    <w:rsid w:val="0053525E"/>
    <w:rsid w:val="005369F9"/>
    <w:rsid w:val="00537486"/>
    <w:rsid w:val="00537571"/>
    <w:rsid w:val="00537E72"/>
    <w:rsid w:val="00540A7E"/>
    <w:rsid w:val="0054295C"/>
    <w:rsid w:val="005451F5"/>
    <w:rsid w:val="00546F99"/>
    <w:rsid w:val="0055470D"/>
    <w:rsid w:val="005626BC"/>
    <w:rsid w:val="005633C4"/>
    <w:rsid w:val="00563BF7"/>
    <w:rsid w:val="00572614"/>
    <w:rsid w:val="00574035"/>
    <w:rsid w:val="005749C7"/>
    <w:rsid w:val="00575EDC"/>
    <w:rsid w:val="005778FC"/>
    <w:rsid w:val="00577E11"/>
    <w:rsid w:val="00577E8A"/>
    <w:rsid w:val="0058414A"/>
    <w:rsid w:val="00584C9B"/>
    <w:rsid w:val="005851FA"/>
    <w:rsid w:val="00587357"/>
    <w:rsid w:val="00587ABA"/>
    <w:rsid w:val="005903AE"/>
    <w:rsid w:val="0059070D"/>
    <w:rsid w:val="005914EA"/>
    <w:rsid w:val="00591AF6"/>
    <w:rsid w:val="00593092"/>
    <w:rsid w:val="0059321C"/>
    <w:rsid w:val="00593995"/>
    <w:rsid w:val="005955D3"/>
    <w:rsid w:val="005A3383"/>
    <w:rsid w:val="005B312C"/>
    <w:rsid w:val="005B342C"/>
    <w:rsid w:val="005B737A"/>
    <w:rsid w:val="005B7894"/>
    <w:rsid w:val="005C66F3"/>
    <w:rsid w:val="005C6F51"/>
    <w:rsid w:val="005D20D7"/>
    <w:rsid w:val="005D350E"/>
    <w:rsid w:val="005D3C48"/>
    <w:rsid w:val="005D62E5"/>
    <w:rsid w:val="005E0ADB"/>
    <w:rsid w:val="005E0E1D"/>
    <w:rsid w:val="005E7B62"/>
    <w:rsid w:val="005F07A3"/>
    <w:rsid w:val="005F2277"/>
    <w:rsid w:val="005F43B5"/>
    <w:rsid w:val="005F5FAF"/>
    <w:rsid w:val="005F6692"/>
    <w:rsid w:val="005F7D29"/>
    <w:rsid w:val="006002E3"/>
    <w:rsid w:val="00601E70"/>
    <w:rsid w:val="006034BD"/>
    <w:rsid w:val="006049D1"/>
    <w:rsid w:val="0060566E"/>
    <w:rsid w:val="0060781D"/>
    <w:rsid w:val="0060784E"/>
    <w:rsid w:val="00607DF0"/>
    <w:rsid w:val="0061196C"/>
    <w:rsid w:val="00611E2C"/>
    <w:rsid w:val="00615164"/>
    <w:rsid w:val="0061550F"/>
    <w:rsid w:val="006156B8"/>
    <w:rsid w:val="006156C8"/>
    <w:rsid w:val="006169CB"/>
    <w:rsid w:val="0062012A"/>
    <w:rsid w:val="006201D7"/>
    <w:rsid w:val="00620E9B"/>
    <w:rsid w:val="00623CF3"/>
    <w:rsid w:val="00626BFA"/>
    <w:rsid w:val="0063032C"/>
    <w:rsid w:val="006311C4"/>
    <w:rsid w:val="00633C47"/>
    <w:rsid w:val="00635D6A"/>
    <w:rsid w:val="0063657D"/>
    <w:rsid w:val="00637EFD"/>
    <w:rsid w:val="006403B4"/>
    <w:rsid w:val="00645955"/>
    <w:rsid w:val="00647C42"/>
    <w:rsid w:val="00650423"/>
    <w:rsid w:val="00651238"/>
    <w:rsid w:val="006515B6"/>
    <w:rsid w:val="00653BA1"/>
    <w:rsid w:val="006563AC"/>
    <w:rsid w:val="00656D62"/>
    <w:rsid w:val="006639F0"/>
    <w:rsid w:val="00663E6E"/>
    <w:rsid w:val="006646B0"/>
    <w:rsid w:val="006662E8"/>
    <w:rsid w:val="0067339C"/>
    <w:rsid w:val="0067612F"/>
    <w:rsid w:val="006766C1"/>
    <w:rsid w:val="00680E85"/>
    <w:rsid w:val="00680F1C"/>
    <w:rsid w:val="00681E1D"/>
    <w:rsid w:val="00681F35"/>
    <w:rsid w:val="00682DDC"/>
    <w:rsid w:val="00683AA1"/>
    <w:rsid w:val="00685D13"/>
    <w:rsid w:val="0068777D"/>
    <w:rsid w:val="006923F7"/>
    <w:rsid w:val="00694EFD"/>
    <w:rsid w:val="006952C9"/>
    <w:rsid w:val="00696E2D"/>
    <w:rsid w:val="006A3253"/>
    <w:rsid w:val="006A75FB"/>
    <w:rsid w:val="006A7666"/>
    <w:rsid w:val="006A773E"/>
    <w:rsid w:val="006B0BCF"/>
    <w:rsid w:val="006B1044"/>
    <w:rsid w:val="006B118F"/>
    <w:rsid w:val="006B1793"/>
    <w:rsid w:val="006B52CD"/>
    <w:rsid w:val="006C190A"/>
    <w:rsid w:val="006C1B68"/>
    <w:rsid w:val="006C25C0"/>
    <w:rsid w:val="006C272A"/>
    <w:rsid w:val="006C308D"/>
    <w:rsid w:val="006C349A"/>
    <w:rsid w:val="006C5C52"/>
    <w:rsid w:val="006C5D59"/>
    <w:rsid w:val="006C5F5F"/>
    <w:rsid w:val="006C6131"/>
    <w:rsid w:val="006C6210"/>
    <w:rsid w:val="006C6511"/>
    <w:rsid w:val="006C6E2C"/>
    <w:rsid w:val="006D0103"/>
    <w:rsid w:val="006D05D9"/>
    <w:rsid w:val="006D5A4E"/>
    <w:rsid w:val="006D7F79"/>
    <w:rsid w:val="006E1811"/>
    <w:rsid w:val="006E22EC"/>
    <w:rsid w:val="006E31B1"/>
    <w:rsid w:val="006E39CE"/>
    <w:rsid w:val="006E39F4"/>
    <w:rsid w:val="006E4170"/>
    <w:rsid w:val="006F56F7"/>
    <w:rsid w:val="006F6E6B"/>
    <w:rsid w:val="0070078A"/>
    <w:rsid w:val="00700EF6"/>
    <w:rsid w:val="00703677"/>
    <w:rsid w:val="00704735"/>
    <w:rsid w:val="007067C7"/>
    <w:rsid w:val="0070768B"/>
    <w:rsid w:val="007102CB"/>
    <w:rsid w:val="00711F70"/>
    <w:rsid w:val="00714AFB"/>
    <w:rsid w:val="00716DA8"/>
    <w:rsid w:val="00725501"/>
    <w:rsid w:val="0072676A"/>
    <w:rsid w:val="00732439"/>
    <w:rsid w:val="007336B8"/>
    <w:rsid w:val="007348BA"/>
    <w:rsid w:val="00741920"/>
    <w:rsid w:val="007429EB"/>
    <w:rsid w:val="007434C3"/>
    <w:rsid w:val="00746573"/>
    <w:rsid w:val="0074691B"/>
    <w:rsid w:val="00747245"/>
    <w:rsid w:val="0074798E"/>
    <w:rsid w:val="00751C55"/>
    <w:rsid w:val="00751F74"/>
    <w:rsid w:val="00754093"/>
    <w:rsid w:val="007546D9"/>
    <w:rsid w:val="00754D1F"/>
    <w:rsid w:val="007558C4"/>
    <w:rsid w:val="007565C9"/>
    <w:rsid w:val="0075715F"/>
    <w:rsid w:val="00757DAD"/>
    <w:rsid w:val="00761651"/>
    <w:rsid w:val="007642D2"/>
    <w:rsid w:val="00764C71"/>
    <w:rsid w:val="00767856"/>
    <w:rsid w:val="0077135B"/>
    <w:rsid w:val="00772828"/>
    <w:rsid w:val="00773C01"/>
    <w:rsid w:val="0077510A"/>
    <w:rsid w:val="00776960"/>
    <w:rsid w:val="00776F0E"/>
    <w:rsid w:val="00782196"/>
    <w:rsid w:val="00783405"/>
    <w:rsid w:val="007834D9"/>
    <w:rsid w:val="00784283"/>
    <w:rsid w:val="0078560A"/>
    <w:rsid w:val="00785E07"/>
    <w:rsid w:val="00785F52"/>
    <w:rsid w:val="0078692E"/>
    <w:rsid w:val="00792716"/>
    <w:rsid w:val="007976D1"/>
    <w:rsid w:val="00797761"/>
    <w:rsid w:val="007A6565"/>
    <w:rsid w:val="007B366F"/>
    <w:rsid w:val="007B5EC4"/>
    <w:rsid w:val="007B60F3"/>
    <w:rsid w:val="007B6534"/>
    <w:rsid w:val="007B6F31"/>
    <w:rsid w:val="007C3961"/>
    <w:rsid w:val="007D4DAA"/>
    <w:rsid w:val="007D5EBE"/>
    <w:rsid w:val="007D75B4"/>
    <w:rsid w:val="007E08DC"/>
    <w:rsid w:val="007E0AED"/>
    <w:rsid w:val="007E1317"/>
    <w:rsid w:val="007E1B43"/>
    <w:rsid w:val="007E2609"/>
    <w:rsid w:val="007E2C70"/>
    <w:rsid w:val="007E3919"/>
    <w:rsid w:val="007F163C"/>
    <w:rsid w:val="007F1FAA"/>
    <w:rsid w:val="007F6C5B"/>
    <w:rsid w:val="007F7EC7"/>
    <w:rsid w:val="00800506"/>
    <w:rsid w:val="00801CF9"/>
    <w:rsid w:val="00804B78"/>
    <w:rsid w:val="00805CCE"/>
    <w:rsid w:val="008075C8"/>
    <w:rsid w:val="0081011D"/>
    <w:rsid w:val="00810B57"/>
    <w:rsid w:val="00813ACC"/>
    <w:rsid w:val="0081661D"/>
    <w:rsid w:val="00817AFA"/>
    <w:rsid w:val="00822194"/>
    <w:rsid w:val="0082331F"/>
    <w:rsid w:val="008260E3"/>
    <w:rsid w:val="008266F1"/>
    <w:rsid w:val="00826F9E"/>
    <w:rsid w:val="00830ED9"/>
    <w:rsid w:val="008315C3"/>
    <w:rsid w:val="008331A7"/>
    <w:rsid w:val="00833286"/>
    <w:rsid w:val="008333F2"/>
    <w:rsid w:val="00834EA9"/>
    <w:rsid w:val="00836307"/>
    <w:rsid w:val="008374EF"/>
    <w:rsid w:val="00840937"/>
    <w:rsid w:val="00843B07"/>
    <w:rsid w:val="00843D03"/>
    <w:rsid w:val="008455D2"/>
    <w:rsid w:val="00845891"/>
    <w:rsid w:val="00846813"/>
    <w:rsid w:val="008469B3"/>
    <w:rsid w:val="008475DF"/>
    <w:rsid w:val="0084774B"/>
    <w:rsid w:val="008538F3"/>
    <w:rsid w:val="00860B2F"/>
    <w:rsid w:val="0086350D"/>
    <w:rsid w:val="00863801"/>
    <w:rsid w:val="00865273"/>
    <w:rsid w:val="00865638"/>
    <w:rsid w:val="00866401"/>
    <w:rsid w:val="00872E28"/>
    <w:rsid w:val="0087317B"/>
    <w:rsid w:val="0087386A"/>
    <w:rsid w:val="008743CB"/>
    <w:rsid w:val="00874494"/>
    <w:rsid w:val="00876257"/>
    <w:rsid w:val="00877436"/>
    <w:rsid w:val="00883ED5"/>
    <w:rsid w:val="00885F35"/>
    <w:rsid w:val="00886EBD"/>
    <w:rsid w:val="00887461"/>
    <w:rsid w:val="00890C85"/>
    <w:rsid w:val="00893C53"/>
    <w:rsid w:val="008945BF"/>
    <w:rsid w:val="00895324"/>
    <w:rsid w:val="0089734A"/>
    <w:rsid w:val="008A1C26"/>
    <w:rsid w:val="008A748D"/>
    <w:rsid w:val="008B5391"/>
    <w:rsid w:val="008B5963"/>
    <w:rsid w:val="008C0A80"/>
    <w:rsid w:val="008C1984"/>
    <w:rsid w:val="008C6292"/>
    <w:rsid w:val="008D07F8"/>
    <w:rsid w:val="008D21F3"/>
    <w:rsid w:val="008D24E1"/>
    <w:rsid w:val="008D2706"/>
    <w:rsid w:val="008D3BBE"/>
    <w:rsid w:val="008D4BF8"/>
    <w:rsid w:val="008D5637"/>
    <w:rsid w:val="008E2F2F"/>
    <w:rsid w:val="008E3FEA"/>
    <w:rsid w:val="008E6088"/>
    <w:rsid w:val="008E6E62"/>
    <w:rsid w:val="008E73CB"/>
    <w:rsid w:val="008F0801"/>
    <w:rsid w:val="008F0869"/>
    <w:rsid w:val="008F1D09"/>
    <w:rsid w:val="008F2A40"/>
    <w:rsid w:val="008F2CEC"/>
    <w:rsid w:val="008F3128"/>
    <w:rsid w:val="009010F9"/>
    <w:rsid w:val="009012C6"/>
    <w:rsid w:val="009014C3"/>
    <w:rsid w:val="009051FC"/>
    <w:rsid w:val="0090699B"/>
    <w:rsid w:val="0090767A"/>
    <w:rsid w:val="00915FC2"/>
    <w:rsid w:val="00921049"/>
    <w:rsid w:val="009214AB"/>
    <w:rsid w:val="00921903"/>
    <w:rsid w:val="00923652"/>
    <w:rsid w:val="00923B34"/>
    <w:rsid w:val="0092527E"/>
    <w:rsid w:val="0092663F"/>
    <w:rsid w:val="0092670F"/>
    <w:rsid w:val="0093085A"/>
    <w:rsid w:val="00931D5C"/>
    <w:rsid w:val="009342E0"/>
    <w:rsid w:val="0093446F"/>
    <w:rsid w:val="0093544C"/>
    <w:rsid w:val="00936DF4"/>
    <w:rsid w:val="00940D2A"/>
    <w:rsid w:val="00946A25"/>
    <w:rsid w:val="00947199"/>
    <w:rsid w:val="00950A63"/>
    <w:rsid w:val="00954BE4"/>
    <w:rsid w:val="00957239"/>
    <w:rsid w:val="00962D2D"/>
    <w:rsid w:val="00964791"/>
    <w:rsid w:val="00966615"/>
    <w:rsid w:val="009736B0"/>
    <w:rsid w:val="00973EC1"/>
    <w:rsid w:val="00975AB7"/>
    <w:rsid w:val="00975C7C"/>
    <w:rsid w:val="00975E0E"/>
    <w:rsid w:val="00977158"/>
    <w:rsid w:val="00977C62"/>
    <w:rsid w:val="0098025C"/>
    <w:rsid w:val="0098082E"/>
    <w:rsid w:val="00983282"/>
    <w:rsid w:val="009837DE"/>
    <w:rsid w:val="00984932"/>
    <w:rsid w:val="009857D8"/>
    <w:rsid w:val="00985B40"/>
    <w:rsid w:val="00990018"/>
    <w:rsid w:val="0099061D"/>
    <w:rsid w:val="00991F09"/>
    <w:rsid w:val="00996A37"/>
    <w:rsid w:val="009A0E2F"/>
    <w:rsid w:val="009A10DA"/>
    <w:rsid w:val="009A349B"/>
    <w:rsid w:val="009A34A7"/>
    <w:rsid w:val="009A3E35"/>
    <w:rsid w:val="009A5454"/>
    <w:rsid w:val="009A6DE8"/>
    <w:rsid w:val="009A77AC"/>
    <w:rsid w:val="009A7DC4"/>
    <w:rsid w:val="009B0648"/>
    <w:rsid w:val="009B2527"/>
    <w:rsid w:val="009B26E2"/>
    <w:rsid w:val="009B2DCD"/>
    <w:rsid w:val="009B3093"/>
    <w:rsid w:val="009C196C"/>
    <w:rsid w:val="009C212B"/>
    <w:rsid w:val="009C309D"/>
    <w:rsid w:val="009C3334"/>
    <w:rsid w:val="009C36F3"/>
    <w:rsid w:val="009C3B6C"/>
    <w:rsid w:val="009C4A3F"/>
    <w:rsid w:val="009C527B"/>
    <w:rsid w:val="009C554F"/>
    <w:rsid w:val="009C7263"/>
    <w:rsid w:val="009C7F87"/>
    <w:rsid w:val="009D2F5E"/>
    <w:rsid w:val="009D511B"/>
    <w:rsid w:val="009D5311"/>
    <w:rsid w:val="009D5F3C"/>
    <w:rsid w:val="009D687D"/>
    <w:rsid w:val="009E1AA8"/>
    <w:rsid w:val="009E43B7"/>
    <w:rsid w:val="009E73CA"/>
    <w:rsid w:val="009F6096"/>
    <w:rsid w:val="00A02BBB"/>
    <w:rsid w:val="00A045D4"/>
    <w:rsid w:val="00A10CDE"/>
    <w:rsid w:val="00A1164D"/>
    <w:rsid w:val="00A12BB7"/>
    <w:rsid w:val="00A130E0"/>
    <w:rsid w:val="00A145A4"/>
    <w:rsid w:val="00A15E1E"/>
    <w:rsid w:val="00A1667A"/>
    <w:rsid w:val="00A23CA2"/>
    <w:rsid w:val="00A26667"/>
    <w:rsid w:val="00A30123"/>
    <w:rsid w:val="00A303D8"/>
    <w:rsid w:val="00A31B24"/>
    <w:rsid w:val="00A33155"/>
    <w:rsid w:val="00A34C13"/>
    <w:rsid w:val="00A423D8"/>
    <w:rsid w:val="00A43D52"/>
    <w:rsid w:val="00A45857"/>
    <w:rsid w:val="00A45C87"/>
    <w:rsid w:val="00A45F6E"/>
    <w:rsid w:val="00A503F6"/>
    <w:rsid w:val="00A515F8"/>
    <w:rsid w:val="00A52BCF"/>
    <w:rsid w:val="00A543D8"/>
    <w:rsid w:val="00A55BE6"/>
    <w:rsid w:val="00A567FF"/>
    <w:rsid w:val="00A600D8"/>
    <w:rsid w:val="00A613DD"/>
    <w:rsid w:val="00A62F72"/>
    <w:rsid w:val="00A6746B"/>
    <w:rsid w:val="00A74570"/>
    <w:rsid w:val="00A75926"/>
    <w:rsid w:val="00A83455"/>
    <w:rsid w:val="00A83706"/>
    <w:rsid w:val="00A847FE"/>
    <w:rsid w:val="00A85AF4"/>
    <w:rsid w:val="00A8625B"/>
    <w:rsid w:val="00A86F56"/>
    <w:rsid w:val="00A909A6"/>
    <w:rsid w:val="00A90D65"/>
    <w:rsid w:val="00A91402"/>
    <w:rsid w:val="00A91A1F"/>
    <w:rsid w:val="00A91B56"/>
    <w:rsid w:val="00A9208C"/>
    <w:rsid w:val="00A95255"/>
    <w:rsid w:val="00A96A46"/>
    <w:rsid w:val="00A9798C"/>
    <w:rsid w:val="00A97C80"/>
    <w:rsid w:val="00AA1F92"/>
    <w:rsid w:val="00AA361A"/>
    <w:rsid w:val="00AA37F3"/>
    <w:rsid w:val="00AA5A96"/>
    <w:rsid w:val="00AA7523"/>
    <w:rsid w:val="00AA7940"/>
    <w:rsid w:val="00AB29DC"/>
    <w:rsid w:val="00AB47F3"/>
    <w:rsid w:val="00AB4F0B"/>
    <w:rsid w:val="00AB7BCA"/>
    <w:rsid w:val="00AC021E"/>
    <w:rsid w:val="00AC2A4E"/>
    <w:rsid w:val="00AC332E"/>
    <w:rsid w:val="00AC5D77"/>
    <w:rsid w:val="00AC7F29"/>
    <w:rsid w:val="00AD23B3"/>
    <w:rsid w:val="00AD3FA3"/>
    <w:rsid w:val="00AE116B"/>
    <w:rsid w:val="00AE17B1"/>
    <w:rsid w:val="00AE1DBF"/>
    <w:rsid w:val="00AE3C43"/>
    <w:rsid w:val="00AF02B8"/>
    <w:rsid w:val="00AF7EF4"/>
    <w:rsid w:val="00B00834"/>
    <w:rsid w:val="00B033E0"/>
    <w:rsid w:val="00B05F0B"/>
    <w:rsid w:val="00B103F8"/>
    <w:rsid w:val="00B10837"/>
    <w:rsid w:val="00B12522"/>
    <w:rsid w:val="00B12B20"/>
    <w:rsid w:val="00B12ECC"/>
    <w:rsid w:val="00B13865"/>
    <w:rsid w:val="00B162A8"/>
    <w:rsid w:val="00B163E9"/>
    <w:rsid w:val="00B16708"/>
    <w:rsid w:val="00B16D21"/>
    <w:rsid w:val="00B20067"/>
    <w:rsid w:val="00B20FA6"/>
    <w:rsid w:val="00B23467"/>
    <w:rsid w:val="00B24215"/>
    <w:rsid w:val="00B25541"/>
    <w:rsid w:val="00B268ED"/>
    <w:rsid w:val="00B270A2"/>
    <w:rsid w:val="00B2741C"/>
    <w:rsid w:val="00B27439"/>
    <w:rsid w:val="00B27DEF"/>
    <w:rsid w:val="00B30E24"/>
    <w:rsid w:val="00B311F6"/>
    <w:rsid w:val="00B3206A"/>
    <w:rsid w:val="00B32E81"/>
    <w:rsid w:val="00B339C8"/>
    <w:rsid w:val="00B34F17"/>
    <w:rsid w:val="00B35BE5"/>
    <w:rsid w:val="00B36186"/>
    <w:rsid w:val="00B36979"/>
    <w:rsid w:val="00B36B04"/>
    <w:rsid w:val="00B36C25"/>
    <w:rsid w:val="00B377CF"/>
    <w:rsid w:val="00B37AE3"/>
    <w:rsid w:val="00B4057C"/>
    <w:rsid w:val="00B40D6D"/>
    <w:rsid w:val="00B438AE"/>
    <w:rsid w:val="00B4481B"/>
    <w:rsid w:val="00B50EBC"/>
    <w:rsid w:val="00B515D7"/>
    <w:rsid w:val="00B53764"/>
    <w:rsid w:val="00B53EE1"/>
    <w:rsid w:val="00B544E2"/>
    <w:rsid w:val="00B5500D"/>
    <w:rsid w:val="00B5629D"/>
    <w:rsid w:val="00B60DE9"/>
    <w:rsid w:val="00B63089"/>
    <w:rsid w:val="00B667E7"/>
    <w:rsid w:val="00B66C26"/>
    <w:rsid w:val="00B701B2"/>
    <w:rsid w:val="00B70469"/>
    <w:rsid w:val="00B72BBA"/>
    <w:rsid w:val="00B73146"/>
    <w:rsid w:val="00B77D73"/>
    <w:rsid w:val="00B82230"/>
    <w:rsid w:val="00B826CA"/>
    <w:rsid w:val="00B837F6"/>
    <w:rsid w:val="00B839B4"/>
    <w:rsid w:val="00B86C8F"/>
    <w:rsid w:val="00B87B1F"/>
    <w:rsid w:val="00B92165"/>
    <w:rsid w:val="00B95431"/>
    <w:rsid w:val="00B96FAB"/>
    <w:rsid w:val="00B97C11"/>
    <w:rsid w:val="00B97EBE"/>
    <w:rsid w:val="00BA1B77"/>
    <w:rsid w:val="00BA347A"/>
    <w:rsid w:val="00BA6E82"/>
    <w:rsid w:val="00BB0AB6"/>
    <w:rsid w:val="00BB2D54"/>
    <w:rsid w:val="00BB5928"/>
    <w:rsid w:val="00BB677A"/>
    <w:rsid w:val="00BC0A8B"/>
    <w:rsid w:val="00BC37B0"/>
    <w:rsid w:val="00BC535E"/>
    <w:rsid w:val="00BC5F98"/>
    <w:rsid w:val="00BC7A3B"/>
    <w:rsid w:val="00BC7E14"/>
    <w:rsid w:val="00BD0002"/>
    <w:rsid w:val="00BD0497"/>
    <w:rsid w:val="00BD0BDA"/>
    <w:rsid w:val="00BD12E9"/>
    <w:rsid w:val="00BD1BA1"/>
    <w:rsid w:val="00BD245F"/>
    <w:rsid w:val="00BE0678"/>
    <w:rsid w:val="00BE1B0B"/>
    <w:rsid w:val="00BE4A4C"/>
    <w:rsid w:val="00BE4AFA"/>
    <w:rsid w:val="00BE4D5F"/>
    <w:rsid w:val="00BF0A0D"/>
    <w:rsid w:val="00BF195E"/>
    <w:rsid w:val="00BF2860"/>
    <w:rsid w:val="00BF56FD"/>
    <w:rsid w:val="00C01DE8"/>
    <w:rsid w:val="00C06D80"/>
    <w:rsid w:val="00C111CA"/>
    <w:rsid w:val="00C124BD"/>
    <w:rsid w:val="00C126CE"/>
    <w:rsid w:val="00C12D4E"/>
    <w:rsid w:val="00C159E0"/>
    <w:rsid w:val="00C2173F"/>
    <w:rsid w:val="00C22849"/>
    <w:rsid w:val="00C22C99"/>
    <w:rsid w:val="00C24187"/>
    <w:rsid w:val="00C268E5"/>
    <w:rsid w:val="00C31D2C"/>
    <w:rsid w:val="00C32744"/>
    <w:rsid w:val="00C338A3"/>
    <w:rsid w:val="00C36B0A"/>
    <w:rsid w:val="00C3721B"/>
    <w:rsid w:val="00C377A9"/>
    <w:rsid w:val="00C42D1F"/>
    <w:rsid w:val="00C44528"/>
    <w:rsid w:val="00C460EA"/>
    <w:rsid w:val="00C4753E"/>
    <w:rsid w:val="00C50DCE"/>
    <w:rsid w:val="00C53F1E"/>
    <w:rsid w:val="00C57D07"/>
    <w:rsid w:val="00C602B4"/>
    <w:rsid w:val="00C605EE"/>
    <w:rsid w:val="00C62E03"/>
    <w:rsid w:val="00C6505E"/>
    <w:rsid w:val="00C65575"/>
    <w:rsid w:val="00C65927"/>
    <w:rsid w:val="00C66A20"/>
    <w:rsid w:val="00C66A3D"/>
    <w:rsid w:val="00C66CE6"/>
    <w:rsid w:val="00C70851"/>
    <w:rsid w:val="00C72CCA"/>
    <w:rsid w:val="00C7667E"/>
    <w:rsid w:val="00C80469"/>
    <w:rsid w:val="00C81024"/>
    <w:rsid w:val="00C8407E"/>
    <w:rsid w:val="00C841EC"/>
    <w:rsid w:val="00C87BCC"/>
    <w:rsid w:val="00C91190"/>
    <w:rsid w:val="00C9507E"/>
    <w:rsid w:val="00C96D53"/>
    <w:rsid w:val="00CA04A3"/>
    <w:rsid w:val="00CA1AEE"/>
    <w:rsid w:val="00CA2A60"/>
    <w:rsid w:val="00CA5CA2"/>
    <w:rsid w:val="00CA67C1"/>
    <w:rsid w:val="00CA74A8"/>
    <w:rsid w:val="00CB004C"/>
    <w:rsid w:val="00CB0051"/>
    <w:rsid w:val="00CB147E"/>
    <w:rsid w:val="00CB19F8"/>
    <w:rsid w:val="00CB2A8E"/>
    <w:rsid w:val="00CB4BAE"/>
    <w:rsid w:val="00CC1E28"/>
    <w:rsid w:val="00CC1EAC"/>
    <w:rsid w:val="00CC69F5"/>
    <w:rsid w:val="00CC7AFD"/>
    <w:rsid w:val="00CD2E55"/>
    <w:rsid w:val="00CD4550"/>
    <w:rsid w:val="00CD65E2"/>
    <w:rsid w:val="00CD6E4F"/>
    <w:rsid w:val="00CD709B"/>
    <w:rsid w:val="00CD7535"/>
    <w:rsid w:val="00CE070B"/>
    <w:rsid w:val="00CE0D54"/>
    <w:rsid w:val="00CE4337"/>
    <w:rsid w:val="00CE517A"/>
    <w:rsid w:val="00CE7BBD"/>
    <w:rsid w:val="00CE7C5D"/>
    <w:rsid w:val="00CE7E17"/>
    <w:rsid w:val="00CF0C84"/>
    <w:rsid w:val="00CF0E66"/>
    <w:rsid w:val="00CF1752"/>
    <w:rsid w:val="00CF1D8A"/>
    <w:rsid w:val="00CF59F3"/>
    <w:rsid w:val="00D02124"/>
    <w:rsid w:val="00D029F2"/>
    <w:rsid w:val="00D03D37"/>
    <w:rsid w:val="00D0515D"/>
    <w:rsid w:val="00D05583"/>
    <w:rsid w:val="00D067A2"/>
    <w:rsid w:val="00D105E4"/>
    <w:rsid w:val="00D10CEF"/>
    <w:rsid w:val="00D11256"/>
    <w:rsid w:val="00D11ED5"/>
    <w:rsid w:val="00D13B5E"/>
    <w:rsid w:val="00D15065"/>
    <w:rsid w:val="00D15DBB"/>
    <w:rsid w:val="00D15F0B"/>
    <w:rsid w:val="00D1788D"/>
    <w:rsid w:val="00D2139D"/>
    <w:rsid w:val="00D22ACC"/>
    <w:rsid w:val="00D239B8"/>
    <w:rsid w:val="00D24D1B"/>
    <w:rsid w:val="00D30A49"/>
    <w:rsid w:val="00D30B42"/>
    <w:rsid w:val="00D35CFE"/>
    <w:rsid w:val="00D40E90"/>
    <w:rsid w:val="00D430D0"/>
    <w:rsid w:val="00D4672A"/>
    <w:rsid w:val="00D47151"/>
    <w:rsid w:val="00D52410"/>
    <w:rsid w:val="00D57659"/>
    <w:rsid w:val="00D60898"/>
    <w:rsid w:val="00D608B9"/>
    <w:rsid w:val="00D63A92"/>
    <w:rsid w:val="00D6547B"/>
    <w:rsid w:val="00D7007F"/>
    <w:rsid w:val="00D70265"/>
    <w:rsid w:val="00D74428"/>
    <w:rsid w:val="00D74851"/>
    <w:rsid w:val="00D77917"/>
    <w:rsid w:val="00D808FB"/>
    <w:rsid w:val="00D82D81"/>
    <w:rsid w:val="00D82EBD"/>
    <w:rsid w:val="00D82FDA"/>
    <w:rsid w:val="00D83F4D"/>
    <w:rsid w:val="00D84236"/>
    <w:rsid w:val="00D84A33"/>
    <w:rsid w:val="00D85535"/>
    <w:rsid w:val="00D85553"/>
    <w:rsid w:val="00D86652"/>
    <w:rsid w:val="00D934C3"/>
    <w:rsid w:val="00DA010A"/>
    <w:rsid w:val="00DA35BB"/>
    <w:rsid w:val="00DB1B02"/>
    <w:rsid w:val="00DC3019"/>
    <w:rsid w:val="00DC4687"/>
    <w:rsid w:val="00DC5324"/>
    <w:rsid w:val="00DD42F1"/>
    <w:rsid w:val="00DD5408"/>
    <w:rsid w:val="00DD5560"/>
    <w:rsid w:val="00DD5904"/>
    <w:rsid w:val="00DD6322"/>
    <w:rsid w:val="00DD7040"/>
    <w:rsid w:val="00DE12A3"/>
    <w:rsid w:val="00DE145F"/>
    <w:rsid w:val="00DE219E"/>
    <w:rsid w:val="00DE31B1"/>
    <w:rsid w:val="00DE4638"/>
    <w:rsid w:val="00DE54B1"/>
    <w:rsid w:val="00DF03DC"/>
    <w:rsid w:val="00DF135A"/>
    <w:rsid w:val="00DF4E83"/>
    <w:rsid w:val="00DF5966"/>
    <w:rsid w:val="00E00028"/>
    <w:rsid w:val="00E0365B"/>
    <w:rsid w:val="00E05540"/>
    <w:rsid w:val="00E05C38"/>
    <w:rsid w:val="00E069FC"/>
    <w:rsid w:val="00E06E89"/>
    <w:rsid w:val="00E070FF"/>
    <w:rsid w:val="00E107C3"/>
    <w:rsid w:val="00E1109C"/>
    <w:rsid w:val="00E14EE9"/>
    <w:rsid w:val="00E1667D"/>
    <w:rsid w:val="00E176AE"/>
    <w:rsid w:val="00E201BF"/>
    <w:rsid w:val="00E20813"/>
    <w:rsid w:val="00E20880"/>
    <w:rsid w:val="00E24617"/>
    <w:rsid w:val="00E248D5"/>
    <w:rsid w:val="00E264CB"/>
    <w:rsid w:val="00E26D7B"/>
    <w:rsid w:val="00E32306"/>
    <w:rsid w:val="00E32639"/>
    <w:rsid w:val="00E4558A"/>
    <w:rsid w:val="00E458DE"/>
    <w:rsid w:val="00E45D9E"/>
    <w:rsid w:val="00E47786"/>
    <w:rsid w:val="00E50496"/>
    <w:rsid w:val="00E537EB"/>
    <w:rsid w:val="00E55D7B"/>
    <w:rsid w:val="00E5760E"/>
    <w:rsid w:val="00E60565"/>
    <w:rsid w:val="00E6257A"/>
    <w:rsid w:val="00E62CE0"/>
    <w:rsid w:val="00E62EE6"/>
    <w:rsid w:val="00E65632"/>
    <w:rsid w:val="00E665B1"/>
    <w:rsid w:val="00E7272F"/>
    <w:rsid w:val="00E73B03"/>
    <w:rsid w:val="00E746E6"/>
    <w:rsid w:val="00E81A07"/>
    <w:rsid w:val="00E81A0C"/>
    <w:rsid w:val="00E823E2"/>
    <w:rsid w:val="00E83368"/>
    <w:rsid w:val="00E861C2"/>
    <w:rsid w:val="00E91978"/>
    <w:rsid w:val="00E9345F"/>
    <w:rsid w:val="00E97323"/>
    <w:rsid w:val="00E9770D"/>
    <w:rsid w:val="00E97FA6"/>
    <w:rsid w:val="00EA15AD"/>
    <w:rsid w:val="00EA1916"/>
    <w:rsid w:val="00EA1F76"/>
    <w:rsid w:val="00EA2EFE"/>
    <w:rsid w:val="00EA2F83"/>
    <w:rsid w:val="00EA48C0"/>
    <w:rsid w:val="00EA6EC1"/>
    <w:rsid w:val="00EA767A"/>
    <w:rsid w:val="00EA7C04"/>
    <w:rsid w:val="00EB07BB"/>
    <w:rsid w:val="00EB175D"/>
    <w:rsid w:val="00EB2B90"/>
    <w:rsid w:val="00EC1400"/>
    <w:rsid w:val="00EC741F"/>
    <w:rsid w:val="00ED0FB5"/>
    <w:rsid w:val="00ED1A47"/>
    <w:rsid w:val="00ED403C"/>
    <w:rsid w:val="00EE0B8C"/>
    <w:rsid w:val="00EE1B5A"/>
    <w:rsid w:val="00EE334A"/>
    <w:rsid w:val="00EE421B"/>
    <w:rsid w:val="00EE58C6"/>
    <w:rsid w:val="00EE6FCD"/>
    <w:rsid w:val="00EF0112"/>
    <w:rsid w:val="00EF7704"/>
    <w:rsid w:val="00F00E8D"/>
    <w:rsid w:val="00F00FDB"/>
    <w:rsid w:val="00F04014"/>
    <w:rsid w:val="00F06047"/>
    <w:rsid w:val="00F06D2A"/>
    <w:rsid w:val="00F104C4"/>
    <w:rsid w:val="00F106EA"/>
    <w:rsid w:val="00F11555"/>
    <w:rsid w:val="00F1382E"/>
    <w:rsid w:val="00F14213"/>
    <w:rsid w:val="00F16912"/>
    <w:rsid w:val="00F20381"/>
    <w:rsid w:val="00F20DB0"/>
    <w:rsid w:val="00F2221E"/>
    <w:rsid w:val="00F22EC4"/>
    <w:rsid w:val="00F24D3D"/>
    <w:rsid w:val="00F25EA3"/>
    <w:rsid w:val="00F313DE"/>
    <w:rsid w:val="00F3161C"/>
    <w:rsid w:val="00F317D8"/>
    <w:rsid w:val="00F32848"/>
    <w:rsid w:val="00F333AE"/>
    <w:rsid w:val="00F40863"/>
    <w:rsid w:val="00F41171"/>
    <w:rsid w:val="00F42C7F"/>
    <w:rsid w:val="00F4357A"/>
    <w:rsid w:val="00F44071"/>
    <w:rsid w:val="00F459EC"/>
    <w:rsid w:val="00F4675B"/>
    <w:rsid w:val="00F51ADE"/>
    <w:rsid w:val="00F525B5"/>
    <w:rsid w:val="00F55193"/>
    <w:rsid w:val="00F56A81"/>
    <w:rsid w:val="00F61091"/>
    <w:rsid w:val="00F62D3A"/>
    <w:rsid w:val="00F64921"/>
    <w:rsid w:val="00F65952"/>
    <w:rsid w:val="00F65FA1"/>
    <w:rsid w:val="00F70477"/>
    <w:rsid w:val="00F7440D"/>
    <w:rsid w:val="00F76286"/>
    <w:rsid w:val="00F779AC"/>
    <w:rsid w:val="00F84E9F"/>
    <w:rsid w:val="00F87415"/>
    <w:rsid w:val="00F9036B"/>
    <w:rsid w:val="00F90A7C"/>
    <w:rsid w:val="00F919C0"/>
    <w:rsid w:val="00F926E9"/>
    <w:rsid w:val="00F933E3"/>
    <w:rsid w:val="00F93812"/>
    <w:rsid w:val="00F94A7F"/>
    <w:rsid w:val="00F97E1D"/>
    <w:rsid w:val="00FA3249"/>
    <w:rsid w:val="00FB016D"/>
    <w:rsid w:val="00FB0FEF"/>
    <w:rsid w:val="00FB5171"/>
    <w:rsid w:val="00FB58B3"/>
    <w:rsid w:val="00FB648A"/>
    <w:rsid w:val="00FC5D7F"/>
    <w:rsid w:val="00FC7A0D"/>
    <w:rsid w:val="00FC7C14"/>
    <w:rsid w:val="00FD5DFE"/>
    <w:rsid w:val="00FE1ABB"/>
    <w:rsid w:val="00FE299F"/>
    <w:rsid w:val="00FE3F26"/>
    <w:rsid w:val="00FE4093"/>
    <w:rsid w:val="00FE4A0F"/>
    <w:rsid w:val="00FE5E20"/>
    <w:rsid w:val="00FE6103"/>
    <w:rsid w:val="00FE7689"/>
    <w:rsid w:val="00FF369F"/>
    <w:rsid w:val="00FF6B9D"/>
    <w:rsid w:val="00FF71FE"/>
    <w:rsid w:val="00FF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C8869"/>
  <w15:docId w15:val="{737A5FC2-B22E-4C35-8279-BE6D4297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iPriority="0" w:unhideWhenUsed="1"/>
    <w:lsdException w:name="toc 2" w:locked="1" w:semiHidden="1" w:uiPriority="0" w:unhideWhenUsed="1"/>
    <w:lsdException w:name="toc 3" w:locked="1" w:semiHidden="1" w:uiPriority="0" w:unhideWhenUsed="1"/>
    <w:lsdException w:name="toc 4" w:locked="1" w:semiHidden="1" w:uiPriority="0" w:unhideWhenUsed="1"/>
    <w:lsdException w:name="toc 5" w:locked="1" w:semiHidden="1" w:uiPriority="0" w:unhideWhenUsed="1"/>
    <w:lsdException w:name="toc 6" w:locked="1" w:semiHidden="1" w:uiPriority="0" w:unhideWhenUsed="1"/>
    <w:lsdException w:name="toc 7" w:locked="1" w:semiHidden="1" w:uiPriority="0" w:unhideWhenUsed="1"/>
    <w:lsdException w:name="toc 8" w:locked="1" w:semiHidden="1" w:uiPriority="0" w:unhideWhenUsed="1"/>
    <w:lsdException w:name="toc 9" w:locked="1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5EC4"/>
    <w:pPr>
      <w:spacing w:before="120" w:after="200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D65E2"/>
    <w:pPr>
      <w:keepNext/>
      <w:pageBreakBefore/>
      <w:numPr>
        <w:numId w:val="34"/>
      </w:numPr>
      <w:spacing w:before="720" w:after="240"/>
      <w:ind w:left="357" w:firstLine="352"/>
      <w:outlineLvl w:val="0"/>
    </w:pPr>
    <w:rPr>
      <w:b/>
      <w:bCs/>
      <w:caps/>
      <w:kern w:val="3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57D07"/>
    <w:pPr>
      <w:keepNext/>
      <w:numPr>
        <w:ilvl w:val="1"/>
        <w:numId w:val="34"/>
      </w:numPr>
      <w:spacing w:before="240" w:after="60"/>
      <w:ind w:hanging="83"/>
      <w:outlineLvl w:val="1"/>
    </w:pPr>
    <w:rPr>
      <w:b/>
      <w:bCs/>
      <w:caps/>
      <w:szCs w:val="24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90E84"/>
    <w:pPr>
      <w:widowControl w:val="0"/>
      <w:numPr>
        <w:ilvl w:val="2"/>
        <w:numId w:val="34"/>
      </w:numPr>
      <w:autoSpaceDE w:val="0"/>
      <w:autoSpaceDN w:val="0"/>
      <w:adjustRightInd w:val="0"/>
      <w:spacing w:after="120"/>
      <w:contextualSpacing/>
      <w:outlineLvl w:val="2"/>
    </w:pPr>
    <w:rPr>
      <w:b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99061D"/>
    <w:pPr>
      <w:keepNext/>
      <w:keepLines/>
      <w:numPr>
        <w:ilvl w:val="3"/>
        <w:numId w:val="34"/>
      </w:numPr>
      <w:spacing w:before="200" w:after="0"/>
      <w:outlineLvl w:val="3"/>
    </w:pPr>
    <w:rPr>
      <w:b/>
      <w:bCs/>
      <w:iCs/>
      <w:szCs w:val="24"/>
    </w:rPr>
  </w:style>
  <w:style w:type="paragraph" w:styleId="Heading5">
    <w:name w:val="heading 5"/>
    <w:basedOn w:val="Normal"/>
    <w:next w:val="Normal"/>
    <w:link w:val="Heading5Char"/>
    <w:uiPriority w:val="99"/>
    <w:qFormat/>
    <w:rsid w:val="00AE17B1"/>
    <w:pPr>
      <w:keepNext/>
      <w:keepLines/>
      <w:numPr>
        <w:ilvl w:val="4"/>
        <w:numId w:val="26"/>
      </w:numPr>
      <w:spacing w:before="200" w:after="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uiPriority w:val="99"/>
    <w:qFormat/>
    <w:rsid w:val="00AE17B1"/>
    <w:pPr>
      <w:keepNext/>
      <w:keepLines/>
      <w:numPr>
        <w:ilvl w:val="5"/>
        <w:numId w:val="26"/>
      </w:numPr>
      <w:spacing w:before="200" w:after="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rsid w:val="00AE17B1"/>
    <w:pPr>
      <w:keepNext/>
      <w:keepLines/>
      <w:numPr>
        <w:ilvl w:val="6"/>
        <w:numId w:val="26"/>
      </w:numPr>
      <w:spacing w:before="200" w:after="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qFormat/>
    <w:rsid w:val="00AE17B1"/>
    <w:pPr>
      <w:keepNext/>
      <w:keepLines/>
      <w:numPr>
        <w:ilvl w:val="7"/>
        <w:numId w:val="26"/>
      </w:numPr>
      <w:spacing w:before="200" w:after="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qFormat/>
    <w:rsid w:val="00AE17B1"/>
    <w:pPr>
      <w:keepNext/>
      <w:keepLines/>
      <w:numPr>
        <w:ilvl w:val="8"/>
        <w:numId w:val="26"/>
      </w:numPr>
      <w:spacing w:before="200" w:after="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D65E2"/>
    <w:rPr>
      <w:rFonts w:ascii="Times New Roman" w:hAnsi="Times New Roman" w:cs="Times New Roman"/>
      <w:b/>
      <w:bCs/>
      <w:caps/>
      <w:kern w:val="3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57D07"/>
    <w:rPr>
      <w:rFonts w:ascii="Times New Roman" w:hAnsi="Times New Roman" w:cs="Times New Roman"/>
      <w:b/>
      <w:bCs/>
      <w:caps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490E84"/>
    <w:rPr>
      <w:rFonts w:ascii="Times New Roman" w:hAnsi="Times New Roman" w:cs="Times New Roman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99061D"/>
    <w:rPr>
      <w:rFonts w:ascii="Times New Roman" w:hAnsi="Times New Roman" w:cs="Times New Roman"/>
      <w:b/>
      <w:bCs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AE17B1"/>
    <w:rPr>
      <w:rFonts w:ascii="Cambria" w:hAnsi="Cambria" w:cs="Times New Roman"/>
      <w:color w:val="243F60"/>
      <w:sz w:val="24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AE17B1"/>
    <w:rPr>
      <w:rFonts w:ascii="Cambria" w:hAnsi="Cambria" w:cs="Times New Roman"/>
      <w:i/>
      <w:iCs/>
      <w:color w:val="243F60"/>
      <w:sz w:val="24"/>
    </w:rPr>
  </w:style>
  <w:style w:type="character" w:customStyle="1" w:styleId="Heading7Char">
    <w:name w:val="Heading 7 Char"/>
    <w:basedOn w:val="DefaultParagraphFont"/>
    <w:link w:val="Heading7"/>
    <w:uiPriority w:val="99"/>
    <w:semiHidden/>
    <w:locked/>
    <w:rsid w:val="00AE17B1"/>
    <w:rPr>
      <w:rFonts w:ascii="Cambria" w:hAnsi="Cambria" w:cs="Times New Roman"/>
      <w:i/>
      <w:iCs/>
      <w:color w:val="404040"/>
      <w:sz w:val="24"/>
    </w:rPr>
  </w:style>
  <w:style w:type="character" w:customStyle="1" w:styleId="Heading8Char">
    <w:name w:val="Heading 8 Char"/>
    <w:basedOn w:val="DefaultParagraphFont"/>
    <w:link w:val="Heading8"/>
    <w:uiPriority w:val="99"/>
    <w:semiHidden/>
    <w:locked/>
    <w:rsid w:val="00AE17B1"/>
    <w:rPr>
      <w:rFonts w:ascii="Cambria" w:hAnsi="Cambria" w:cs="Times New Roman"/>
      <w:color w:val="40404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9"/>
    <w:semiHidden/>
    <w:locked/>
    <w:rsid w:val="00AE17B1"/>
    <w:rPr>
      <w:rFonts w:ascii="Cambria" w:hAnsi="Cambria" w:cs="Times New Roman"/>
      <w:i/>
      <w:iCs/>
      <w:color w:val="404040"/>
      <w:sz w:val="20"/>
      <w:szCs w:val="20"/>
    </w:rPr>
  </w:style>
  <w:style w:type="character" w:styleId="Hyperlink">
    <w:name w:val="Hyperlink"/>
    <w:basedOn w:val="DefaultParagraphFont"/>
    <w:uiPriority w:val="99"/>
    <w:rsid w:val="001408D3"/>
    <w:rPr>
      <w:rFonts w:cs="Times New Roman"/>
      <w:color w:val="0000FF"/>
      <w:u w:val="single"/>
    </w:rPr>
  </w:style>
  <w:style w:type="paragraph" w:styleId="TOC1">
    <w:name w:val="toc 1"/>
    <w:basedOn w:val="Normal"/>
    <w:next w:val="Normal"/>
    <w:autoRedefine/>
    <w:uiPriority w:val="99"/>
    <w:rsid w:val="004E177A"/>
    <w:pPr>
      <w:spacing w:after="100"/>
    </w:pPr>
  </w:style>
  <w:style w:type="paragraph" w:styleId="TOC2">
    <w:name w:val="toc 2"/>
    <w:basedOn w:val="Normal"/>
    <w:next w:val="Normal"/>
    <w:autoRedefine/>
    <w:uiPriority w:val="99"/>
    <w:rsid w:val="004E177A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rsid w:val="00131A0A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31A0A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A15AD"/>
    <w:rPr>
      <w:rFonts w:cs="Times New Roman"/>
      <w:color w:val="808080"/>
    </w:rPr>
  </w:style>
  <w:style w:type="paragraph" w:styleId="Header">
    <w:name w:val="header"/>
    <w:basedOn w:val="Normal"/>
    <w:link w:val="Head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locked/>
    <w:rsid w:val="00EF7704"/>
    <w:rPr>
      <w:rFonts w:cs="Times New Roman"/>
    </w:rPr>
  </w:style>
  <w:style w:type="paragraph" w:styleId="Footer">
    <w:name w:val="footer"/>
    <w:basedOn w:val="Normal"/>
    <w:link w:val="FooterChar"/>
    <w:uiPriority w:val="99"/>
    <w:rsid w:val="00EF770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locked/>
    <w:rsid w:val="00EF7704"/>
    <w:rPr>
      <w:rFonts w:cs="Times New Roman"/>
    </w:rPr>
  </w:style>
  <w:style w:type="table" w:styleId="TableGrid">
    <w:name w:val="Table Grid"/>
    <w:basedOn w:val="TableNormal"/>
    <w:uiPriority w:val="99"/>
    <w:rsid w:val="00FF71FE"/>
    <w:pPr>
      <w:autoSpaceDE w:val="0"/>
      <w:autoSpaceDN w:val="0"/>
    </w:pPr>
    <w:rPr>
      <w:rFonts w:ascii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olorfulList1">
    <w:name w:val="Colorful List1"/>
    <w:uiPriority w:val="99"/>
    <w:rsid w:val="003F3C7B"/>
    <w:rPr>
      <w:color w:val="000000"/>
      <w:sz w:val="20"/>
      <w:szCs w:val="20"/>
      <w:lang w:val="sr-Latn-RS" w:eastAsia="sr-Latn-R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rFonts w:cs="Times New Roman"/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shd w:val="clear" w:color="auto" w:fill="CCCCCC"/>
      </w:tcPr>
    </w:tblStylePr>
  </w:style>
  <w:style w:type="paragraph" w:customStyle="1" w:styleId="a">
    <w:name w:val="Слика"/>
    <w:basedOn w:val="Normal"/>
    <w:link w:val="Char"/>
    <w:uiPriority w:val="99"/>
    <w:rsid w:val="00147B78"/>
    <w:pPr>
      <w:spacing w:before="360" w:after="360"/>
      <w:ind w:firstLine="0"/>
      <w:jc w:val="center"/>
    </w:pPr>
    <w:rPr>
      <w:i/>
      <w:sz w:val="22"/>
      <w:lang w:val="sr-Cyrl-CS"/>
    </w:rPr>
  </w:style>
  <w:style w:type="paragraph" w:customStyle="1" w:styleId="a0">
    <w:name w:val="Табела"/>
    <w:basedOn w:val="Normal"/>
    <w:link w:val="Char0"/>
    <w:uiPriority w:val="99"/>
    <w:rsid w:val="00147B78"/>
    <w:pPr>
      <w:spacing w:before="360" w:after="360"/>
      <w:ind w:firstLine="0"/>
    </w:pPr>
    <w:rPr>
      <w:i/>
      <w:sz w:val="22"/>
      <w:lang w:val="sr-Cyrl-CS"/>
    </w:rPr>
  </w:style>
  <w:style w:type="character" w:customStyle="1" w:styleId="Char">
    <w:name w:val="Слика Char"/>
    <w:basedOn w:val="DefaultParagraphFont"/>
    <w:link w:val="a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styleId="Title">
    <w:name w:val="Title"/>
    <w:aliases w:val="Наслов рада"/>
    <w:basedOn w:val="Normal"/>
    <w:next w:val="Normal"/>
    <w:link w:val="TitleChar"/>
    <w:uiPriority w:val="99"/>
    <w:qFormat/>
    <w:rsid w:val="00A847FE"/>
    <w:pPr>
      <w:spacing w:after="300"/>
      <w:contextualSpacing/>
      <w:jc w:val="center"/>
    </w:pPr>
    <w:rPr>
      <w:rFonts w:ascii="Cambria" w:hAnsi="Cambria"/>
      <w:spacing w:val="5"/>
      <w:kern w:val="28"/>
      <w:sz w:val="52"/>
      <w:szCs w:val="52"/>
    </w:rPr>
  </w:style>
  <w:style w:type="character" w:customStyle="1" w:styleId="TitleChar">
    <w:name w:val="Title Char"/>
    <w:aliases w:val="Наслов рада Char"/>
    <w:basedOn w:val="DefaultParagraphFont"/>
    <w:link w:val="Title"/>
    <w:uiPriority w:val="99"/>
    <w:locked/>
    <w:rsid w:val="00A847FE"/>
    <w:rPr>
      <w:rFonts w:ascii="Cambria" w:hAnsi="Cambria" w:cs="Times New Roman"/>
      <w:spacing w:val="5"/>
      <w:kern w:val="28"/>
      <w:sz w:val="52"/>
      <w:szCs w:val="52"/>
    </w:rPr>
  </w:style>
  <w:style w:type="character" w:customStyle="1" w:styleId="Char0">
    <w:name w:val="Табела Char"/>
    <w:basedOn w:val="DefaultParagraphFont"/>
    <w:link w:val="a0"/>
    <w:uiPriority w:val="99"/>
    <w:locked/>
    <w:rsid w:val="00147B78"/>
    <w:rPr>
      <w:rFonts w:ascii="Times New Roman" w:hAnsi="Times New Roman" w:cs="Times New Roman"/>
      <w:i/>
      <w:lang w:val="sr-Cyrl-CS"/>
    </w:rPr>
  </w:style>
  <w:style w:type="paragraph" w:customStyle="1" w:styleId="a1">
    <w:name w:val="Извод Садржај"/>
    <w:basedOn w:val="Normal"/>
    <w:uiPriority w:val="99"/>
    <w:rsid w:val="00D608B9"/>
    <w:pPr>
      <w:widowControl w:val="0"/>
      <w:autoSpaceDE w:val="0"/>
      <w:autoSpaceDN w:val="0"/>
      <w:adjustRightInd w:val="0"/>
      <w:spacing w:before="1200" w:after="120"/>
      <w:ind w:left="578" w:right="567" w:hanging="11"/>
    </w:pPr>
    <w:rPr>
      <w:rFonts w:ascii="Times New Roman CYR" w:hAnsi="Times New Roman CYR" w:cs="Times New Roman CYR"/>
      <w:b/>
      <w:bCs/>
      <w:caps/>
      <w:sz w:val="28"/>
      <w:szCs w:val="28"/>
    </w:rPr>
  </w:style>
  <w:style w:type="paragraph" w:customStyle="1" w:styleId="Tabelatekst">
    <w:name w:val="Tabela tekst"/>
    <w:basedOn w:val="Normal"/>
    <w:uiPriority w:val="99"/>
    <w:rsid w:val="001E17C0"/>
    <w:pPr>
      <w:autoSpaceDE w:val="0"/>
      <w:autoSpaceDN w:val="0"/>
      <w:spacing w:before="0" w:after="0"/>
      <w:ind w:firstLine="0"/>
      <w:jc w:val="left"/>
    </w:pPr>
    <w:rPr>
      <w:sz w:val="22"/>
      <w:szCs w:val="20"/>
    </w:rPr>
  </w:style>
  <w:style w:type="paragraph" w:styleId="TOCHeading">
    <w:name w:val="TOC Heading"/>
    <w:basedOn w:val="Heading1"/>
    <w:next w:val="Normal"/>
    <w:uiPriority w:val="99"/>
    <w:qFormat/>
    <w:rsid w:val="00282A57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lang w:eastAsia="ja-JP"/>
    </w:rPr>
  </w:style>
  <w:style w:type="paragraph" w:styleId="TOC3">
    <w:name w:val="toc 3"/>
    <w:basedOn w:val="Normal"/>
    <w:next w:val="Normal"/>
    <w:autoRedefine/>
    <w:uiPriority w:val="99"/>
    <w:rsid w:val="004E177A"/>
    <w:pPr>
      <w:spacing w:after="100"/>
      <w:ind w:left="480"/>
    </w:pPr>
  </w:style>
  <w:style w:type="paragraph" w:customStyle="1" w:styleId="Osnovnitekst">
    <w:name w:val="Osnovni tekst"/>
    <w:basedOn w:val="Normal"/>
    <w:link w:val="OsnovnitekstChar"/>
    <w:uiPriority w:val="99"/>
    <w:rsid w:val="00D82EBD"/>
    <w:pPr>
      <w:spacing w:before="0" w:after="120"/>
      <w:ind w:firstLine="677"/>
    </w:pPr>
    <w:rPr>
      <w:szCs w:val="24"/>
      <w:lang w:val="sr-Latn-CS"/>
    </w:rPr>
  </w:style>
  <w:style w:type="character" w:customStyle="1" w:styleId="OsnovnitekstChar">
    <w:name w:val="Osnovni tekst Char"/>
    <w:basedOn w:val="DefaultParagraphFont"/>
    <w:link w:val="Osnovnitekst"/>
    <w:uiPriority w:val="99"/>
    <w:locked/>
    <w:rsid w:val="00D82EBD"/>
    <w:rPr>
      <w:rFonts w:ascii="Times New Roman" w:hAnsi="Times New Roman" w:cs="Times New Roman"/>
      <w:sz w:val="24"/>
      <w:szCs w:val="24"/>
      <w:lang w:val="sr-Latn-CS"/>
    </w:rPr>
  </w:style>
  <w:style w:type="character" w:styleId="LineNumber">
    <w:name w:val="line number"/>
    <w:basedOn w:val="DefaultParagraphFont"/>
    <w:uiPriority w:val="99"/>
    <w:semiHidden/>
    <w:rsid w:val="00D82EBD"/>
    <w:rPr>
      <w:rFonts w:cs="Times New Roman"/>
    </w:rPr>
  </w:style>
  <w:style w:type="paragraph" w:styleId="ListParagraph">
    <w:name w:val="List Paragraph"/>
    <w:basedOn w:val="Normal"/>
    <w:uiPriority w:val="99"/>
    <w:qFormat/>
    <w:rsid w:val="008266F1"/>
    <w:pPr>
      <w:spacing w:before="0" w:line="276" w:lineRule="auto"/>
      <w:ind w:left="720" w:firstLine="0"/>
      <w:contextualSpacing/>
      <w:jc w:val="left"/>
    </w:pPr>
    <w:rPr>
      <w:rFonts w:ascii="Calibri" w:hAnsi="Calibri"/>
      <w:sz w:val="22"/>
    </w:rPr>
  </w:style>
  <w:style w:type="paragraph" w:styleId="BodyText">
    <w:name w:val="Body Text"/>
    <w:basedOn w:val="Normal"/>
    <w:link w:val="BodyTextChar"/>
    <w:uiPriority w:val="99"/>
    <w:rsid w:val="00380A8F"/>
    <w:pPr>
      <w:widowControl w:val="0"/>
      <w:spacing w:before="168" w:after="0"/>
      <w:ind w:left="396" w:hanging="284"/>
      <w:jc w:val="left"/>
    </w:pPr>
    <w:rPr>
      <w:rFonts w:ascii="Cambria" w:hAnsi="Cambria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DF498A"/>
    <w:rPr>
      <w:rFonts w:ascii="Times New Roman" w:hAnsi="Times New Roman"/>
      <w:sz w:val="24"/>
    </w:rPr>
  </w:style>
  <w:style w:type="numbering" w:customStyle="1" w:styleId="Stil2">
    <w:name w:val="Stil2"/>
    <w:rsid w:val="00DF498A"/>
    <w:pPr>
      <w:numPr>
        <w:numId w:val="31"/>
      </w:numPr>
    </w:pPr>
  </w:style>
  <w:style w:type="numbering" w:customStyle="1" w:styleId="Stil1">
    <w:name w:val="Stil1"/>
    <w:rsid w:val="00DF498A"/>
    <w:pPr>
      <w:numPr>
        <w:numId w:val="27"/>
      </w:numPr>
    </w:pPr>
  </w:style>
  <w:style w:type="numbering" w:customStyle="1" w:styleId="Stil3">
    <w:name w:val="Stil3"/>
    <w:rsid w:val="00DF498A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546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6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rosoundweb.com/article/a_primer_on_ethernet_cabling_for_digital_audio/" TargetMode="Externa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Spoljasnji%20disk\Pomocnik%20za%20nastavu\Pravilnici%20-%20zakoni\Pravilnik%20o%20izradi%20zavrsnog%20rada\Konacne%20verzije\Zavrsni%20-%20specijalisticki%20rad%20-%20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Zavrsni - specijalisticki rad -  template.dotx</Template>
  <TotalTime>10</TotalTime>
  <Pages>13</Pages>
  <Words>1547</Words>
  <Characters>8818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Шаблон за израду завршног рада на основним студијама</vt:lpstr>
    </vt:vector>
  </TitlesOfParts>
  <Company>ВИШЕР</Company>
  <LinksUpToDate>false</LinksUpToDate>
  <CharactersWithSpaces>10345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за израду завршног рада на основним студијама</dc:title>
  <dc:subject/>
  <dc:creator>Висока школа електротехнике и рачунарства</dc:creator>
  <cp:keywords/>
  <dc:description/>
  <cp:lastModifiedBy>aleksa</cp:lastModifiedBy>
  <cp:revision>11</cp:revision>
  <dcterms:created xsi:type="dcterms:W3CDTF">2023-12-15T14:16:00Z</dcterms:created>
  <dcterms:modified xsi:type="dcterms:W3CDTF">2024-09-03T08:14:00Z</dcterms:modified>
</cp:coreProperties>
</file>