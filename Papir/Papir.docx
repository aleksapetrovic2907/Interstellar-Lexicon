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Pr="00952308">
        <w:rPr>
          <w:highlight w:val="lightGray"/>
        </w:rPr>
        <w:t>GameManager</w:t>
      </w:r>
      <w:r w:rsidRPr="002B62B7">
        <w:t xml:space="preserve"> класе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31405A">
        <w:rPr>
          <w:highlight w:val="lightGray"/>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31405A">
        <w:rPr>
          <w:highlight w:val="lightGray"/>
        </w:rPr>
        <w:t>ShootAllEnemiesPowerup</w:t>
      </w:r>
      <w:r>
        <w:t xml:space="preserve"> је наслеђен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непријатеља (</w:t>
      </w:r>
      <w:r w:rsidRPr="0031405A">
        <w:rPr>
          <w:highlight w:val="lightGray"/>
        </w:rPr>
        <w:t>EnemyInstanceManager</w:t>
      </w:r>
      <w:r>
        <w:t xml:space="preserve">),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lastRenderedPageBreak/>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Pr="00BE6B93">
        <w:rPr>
          <w:highlight w:val="lightGray"/>
        </w:rPr>
        <w:t>EnemyInstanceManager</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w:t>
      </w:r>
      <w:r>
        <w:lastRenderedPageBreak/>
        <w:t xml:space="preserve">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0C42EEFE"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w:t>
      </w:r>
      <w:r>
        <w:lastRenderedPageBreak/>
        <w:t xml:space="preserve">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w:t>
      </w:r>
      <w:r w:rsidR="00792AEE" w:rsidRPr="00792AEE">
        <w:rPr>
          <w:lang w:val="sr-Cyrl-RS"/>
        </w:rPr>
        <w:lastRenderedPageBreak/>
        <w:t>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lastRenderedPageBreak/>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t xml:space="preserve">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w:t>
      </w:r>
      <w:r>
        <w:lastRenderedPageBreak/>
        <w:t>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w:t>
      </w:r>
      <w:r>
        <w:lastRenderedPageBreak/>
        <w:t xml:space="preserve">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 xml:space="preserve">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w:t>
      </w:r>
      <w:r>
        <w:lastRenderedPageBreak/>
        <w:t>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w:t>
      </w:r>
      <w:r w:rsidR="0072413D" w:rsidRPr="00044CC3">
        <w:rPr>
          <w:i w:val="0"/>
          <w:iCs/>
          <w:sz w:val="24"/>
          <w:szCs w:val="24"/>
          <w:lang w:val="sr-Cyrl-RS"/>
        </w:rPr>
        <w:lastRenderedPageBreak/>
        <w:t xml:space="preserve">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AA566" w14:textId="77777777" w:rsidR="00A97FE2" w:rsidRDefault="00A97FE2" w:rsidP="00EF7704">
      <w:pPr>
        <w:spacing w:after="0"/>
      </w:pPr>
      <w:r>
        <w:separator/>
      </w:r>
    </w:p>
  </w:endnote>
  <w:endnote w:type="continuationSeparator" w:id="0">
    <w:p w14:paraId="2AC60A12" w14:textId="77777777" w:rsidR="00A97FE2" w:rsidRDefault="00A97FE2"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3CBF5" w14:textId="77777777" w:rsidR="00A97FE2" w:rsidRDefault="00A97FE2" w:rsidP="00EF7704">
      <w:pPr>
        <w:spacing w:after="0"/>
      </w:pPr>
      <w:r>
        <w:separator/>
      </w:r>
    </w:p>
  </w:footnote>
  <w:footnote w:type="continuationSeparator" w:id="0">
    <w:p w14:paraId="6C535211" w14:textId="77777777" w:rsidR="00A97FE2" w:rsidRDefault="00A97FE2"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97FE2"/>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809</TotalTime>
  <Pages>45</Pages>
  <Words>10547</Words>
  <Characters>60119</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153</cp:revision>
  <dcterms:created xsi:type="dcterms:W3CDTF">2023-12-15T14:16:00Z</dcterms:created>
  <dcterms:modified xsi:type="dcterms:W3CDTF">2024-09-26T11:29:00Z</dcterms:modified>
</cp:coreProperties>
</file>