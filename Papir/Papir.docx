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5D4B71CE" w:rsidR="00F66343" w:rsidRPr="00E203E4"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6E945D35" w:rsidR="00F66343" w:rsidRPr="002F4644"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43E08D77"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131EB32"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53078563"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05EA7E96"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lastRenderedPageBreak/>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29CF5A43"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lastRenderedPageBreak/>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4C2346F3"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w:t>
      </w:r>
      <w:r w:rsidRPr="00B212B7">
        <w:lastRenderedPageBreak/>
        <w:t xml:space="preserve">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6D2D312C"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7C3DB13"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lastRenderedPageBreak/>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3D4667D"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w:t>
      </w:r>
      <w:r w:rsidRPr="00525469">
        <w:lastRenderedPageBreak/>
        <w:t xml:space="preserve">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047BDD6F"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5E5E0444"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w:t>
      </w:r>
      <w:r w:rsidRPr="00116F7A">
        <w:lastRenderedPageBreak/>
        <w:t xml:space="preserve">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52079084"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lastRenderedPageBreak/>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50D29314"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w:t>
      </w:r>
      <w:r w:rsidRPr="00614C84">
        <w:rPr>
          <w:lang w:val="sr-Cyrl-RS"/>
        </w:rPr>
        <w:lastRenderedPageBreak/>
        <w:t xml:space="preserve">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525AEE6C"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lastRenderedPageBreak/>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lastRenderedPageBreak/>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94D759A" w:rsidR="00CF2E3A" w:rsidRPr="002D0AE8" w:rsidRDefault="00CF2E3A" w:rsidP="00212D1E">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611950B6"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6103D801"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41F87FCD"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107F7AA"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0E01EA" w:rsidRDefault="00E419FE" w:rsidP="00E419FE">
      <w:pPr>
        <w:rPr>
          <w:lang w:val="sr-Cyrl-RS"/>
        </w:rPr>
      </w:pPr>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w:t>
      </w:r>
      <w:r w:rsidRPr="00C47539">
        <w:rPr>
          <w:lang w:val="sr-Cyrl-RS"/>
        </w:rPr>
        <w:t>,</w:t>
      </w:r>
      <w:r w:rsidRPr="00C47539">
        <w:rPr>
          <w:lang w:val="sr-Cyrl-RS"/>
        </w:rPr>
        <w:t xml:space="preserve">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 xml:space="preserve">који омогућава чување и учитавање највиших постигнутих резултата, као и праћење напредовања играча кроз </w:t>
      </w:r>
      <w:r w:rsidRPr="00C47539">
        <w:rPr>
          <w:lang w:val="sr-Cyrl-RS"/>
        </w:rPr>
        <w:t>игре</w:t>
      </w:r>
      <w:r w:rsidRPr="00C47539">
        <w:rPr>
          <w:lang w:val="sr-Cyrl-RS"/>
        </w:rPr>
        <w:t>, чиме се обезбеђује мотивација за побољшање учинка у наредним играма.</w:t>
      </w:r>
    </w:p>
    <w:p w14:paraId="6EEEB642" w14:textId="1C7FFFBF"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 xml:space="preserve">Креиран је графички кориснички интерфејс (HUD) који омогућава приказ животних поена, нивоа и искуства играча кроз текстуалне и визуелне елементе, уз динамичне анимације приликом пораста нивоа и </w:t>
      </w:r>
      <w:r w:rsidRPr="00C47539">
        <w:rPr>
          <w:lang w:val="sr-Cyrl-RS"/>
        </w:rPr>
        <w:t>низа уништених непријатеља</w:t>
      </w:r>
      <w:r w:rsidRPr="00C47539">
        <w:rPr>
          <w:lang w:val="sr-Cyrl-RS"/>
        </w:rPr>
        <w:t>.</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Default="00B12ECC" w:rsidP="00C57D07">
      <w:pPr>
        <w:pStyle w:val="Heading1"/>
      </w:pPr>
      <w:r w:rsidRPr="00B36B04">
        <w:rPr>
          <w:lang w:val="sr-Cyrl-RS"/>
        </w:rPr>
        <w:lastRenderedPageBreak/>
        <w:t xml:space="preserve"> </w:t>
      </w:r>
      <w:bookmarkStart w:id="23" w:name="_Toc178250629"/>
      <w:r w:rsidRPr="00B36B04">
        <w:rPr>
          <w:lang w:val="sr-Cyrl-RS"/>
        </w:rPr>
        <w:t>Прилози</w:t>
      </w:r>
      <w:bookmarkEnd w:id="23"/>
    </w:p>
    <w:p w14:paraId="65CBC969" w14:textId="4790D659" w:rsidR="00B12ECC" w:rsidRPr="00D12F91" w:rsidRDefault="00C47539" w:rsidP="00D12F91">
      <w:pPr>
        <w:pStyle w:val="Heading2"/>
      </w:pPr>
      <w:r>
        <w:rPr>
          <w:lang w:val="sr-Cyrl-RS"/>
        </w:rPr>
        <w:t>Усликан приказ игре</w:t>
      </w:r>
    </w:p>
    <w:p w14:paraId="55FABC53" w14:textId="1A7BF6CA" w:rsidR="00B12ECC" w:rsidRPr="00B36B04" w:rsidRDefault="00D12F91" w:rsidP="0046357C">
      <w:pPr>
        <w:rPr>
          <w:lang w:val="sr-Cyrl-RS"/>
        </w:rPr>
      </w:pPr>
      <w:r>
        <w:rPr>
          <w:noProof/>
        </w:rPr>
        <w:drawing>
          <wp:anchor distT="0" distB="0" distL="114300" distR="114300" simplePos="0" relativeHeight="251658240" behindDoc="0" locked="0" layoutInCell="1" allowOverlap="1" wp14:anchorId="7393B25C" wp14:editId="20B770C9">
            <wp:simplePos x="0" y="0"/>
            <wp:positionH relativeFrom="margin">
              <wp:align>left</wp:align>
            </wp:positionH>
            <wp:positionV relativeFrom="paragraph">
              <wp:posOffset>54611</wp:posOffset>
            </wp:positionV>
            <wp:extent cx="5814738" cy="3238500"/>
            <wp:effectExtent l="0" t="0" r="0" b="0"/>
            <wp:wrapNone/>
            <wp:docPr id="14034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0520" name=""/>
                    <pic:cNvPicPr/>
                  </pic:nvPicPr>
                  <pic:blipFill>
                    <a:blip r:embed="rId26"/>
                    <a:stretch>
                      <a:fillRect/>
                    </a:stretch>
                  </pic:blipFill>
                  <pic:spPr>
                    <a:xfrm>
                      <a:off x="0" y="0"/>
                      <a:ext cx="5814738" cy="3238500"/>
                    </a:xfrm>
                    <a:prstGeom prst="rect">
                      <a:avLst/>
                    </a:prstGeom>
                  </pic:spPr>
                </pic:pic>
              </a:graphicData>
            </a:graphic>
            <wp14:sizeRelH relativeFrom="page">
              <wp14:pctWidth>0</wp14:pctWidth>
            </wp14:sizeRelH>
            <wp14:sizeRelV relativeFrom="page">
              <wp14:pctHeight>0</wp14:pctHeight>
            </wp14:sizeRelV>
          </wp:anchor>
        </w:drawing>
      </w: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7"/>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1B763" w14:textId="77777777" w:rsidR="004B4EE0" w:rsidRDefault="004B4EE0" w:rsidP="00EF7704">
      <w:pPr>
        <w:spacing w:after="0"/>
      </w:pPr>
      <w:r>
        <w:separator/>
      </w:r>
    </w:p>
  </w:endnote>
  <w:endnote w:type="continuationSeparator" w:id="0">
    <w:p w14:paraId="53B35709" w14:textId="77777777" w:rsidR="004B4EE0" w:rsidRDefault="004B4EE0"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CB279" w14:textId="77777777" w:rsidR="004B4EE0" w:rsidRDefault="004B4EE0" w:rsidP="00EF7704">
      <w:pPr>
        <w:spacing w:after="0"/>
      </w:pPr>
      <w:r>
        <w:separator/>
      </w:r>
    </w:p>
  </w:footnote>
  <w:footnote w:type="continuationSeparator" w:id="0">
    <w:p w14:paraId="11F22B58" w14:textId="77777777" w:rsidR="004B4EE0" w:rsidRDefault="004B4EE0"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7601"/>
    <w:rsid w:val="000679AF"/>
    <w:rsid w:val="0007096F"/>
    <w:rsid w:val="00073233"/>
    <w:rsid w:val="00073AFB"/>
    <w:rsid w:val="00073B69"/>
    <w:rsid w:val="0007485C"/>
    <w:rsid w:val="00074F7F"/>
    <w:rsid w:val="00075911"/>
    <w:rsid w:val="00077FB7"/>
    <w:rsid w:val="00085757"/>
    <w:rsid w:val="000867C6"/>
    <w:rsid w:val="00090406"/>
    <w:rsid w:val="00090935"/>
    <w:rsid w:val="000912ED"/>
    <w:rsid w:val="00092378"/>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175E"/>
    <w:rsid w:val="000D387E"/>
    <w:rsid w:val="000D546D"/>
    <w:rsid w:val="000D68EC"/>
    <w:rsid w:val="000D7490"/>
    <w:rsid w:val="000D7A18"/>
    <w:rsid w:val="000E01EA"/>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3EBD"/>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19"/>
    <w:rsid w:val="004B187A"/>
    <w:rsid w:val="004B3325"/>
    <w:rsid w:val="004B3588"/>
    <w:rsid w:val="004B4118"/>
    <w:rsid w:val="004B4EE0"/>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D2"/>
    <w:rsid w:val="00845891"/>
    <w:rsid w:val="00846813"/>
    <w:rsid w:val="008469B3"/>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352"/>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2F91"/>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890</TotalTime>
  <Pages>44</Pages>
  <Words>10645</Words>
  <Characters>60682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224</cp:revision>
  <dcterms:created xsi:type="dcterms:W3CDTF">2023-12-15T14:16:00Z</dcterms:created>
  <dcterms:modified xsi:type="dcterms:W3CDTF">2024-09-26T12:50:00Z</dcterms:modified>
</cp:coreProperties>
</file>